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2" w:after="0" w:line="240" w:lineRule="auto"/>
        <w:ind w:left="931" w:right="929"/>
        <w:jc w:val="center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Integrating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Aspectually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Relevant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Properties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Verbs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into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425" w:right="2425"/>
        <w:jc w:val="center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Morphological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Analy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b/>
          <w:bCs/>
        </w:rPr>
        <w:t>English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8" w:lineRule="auto"/>
        <w:ind w:left="3431" w:right="350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Katina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Bontcheva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Heinric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-Heine-Univ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Düsseldorf</w:t>
      </w:r>
    </w:p>
    <w:p>
      <w:pPr>
        <w:spacing w:before="69" w:after="0" w:line="240" w:lineRule="auto"/>
        <w:ind w:left="3357" w:right="3427"/>
        <w:jc w:val="center"/>
        <w:rPr>
          <w:rFonts w:ascii="Courier New" w:hAnsi="Courier New" w:cs="Courier New" w:eastAsia="Courier New"/>
          <w:sz w:val="24"/>
          <w:szCs w:val="24"/>
        </w:rPr>
      </w:pPr>
      <w:rPr/>
      <w:hyperlink r:id="rId5">
        <w:r>
          <w:rPr>
            <w:rFonts w:ascii="Courier New" w:hAnsi="Courier New" w:cs="Courier New" w:eastAsia="Courier New"/>
            <w:sz w:val="24"/>
            <w:szCs w:val="24"/>
            <w:spacing w:val="0"/>
            <w:w w:val="100"/>
          </w:rPr>
          <w:t>bontcheva@phil.uni-</w:t>
        </w:r>
      </w:hyperlink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duesseldorf.de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29" w:after="0" w:line="240" w:lineRule="auto"/>
        <w:ind w:left="1882" w:right="176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Abstract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00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nhance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input,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e.g.,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derivati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yntactic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relevant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operties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rphological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277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Introducti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00" w:right="-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Heid,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Radtke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Klosa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2012)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recently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interactive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dictionaries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established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nificantly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enhance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ormance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input,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e.g.,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derivation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ntactic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parsing.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vant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100" w:right="-57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protot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finite-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doesn’t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tually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relevant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outlined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odified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rphological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challenges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inflectionally-rich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niques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00" w:right="-58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draw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conclu-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sions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9" w:after="0" w:line="240" w:lineRule="auto"/>
        <w:ind w:left="403" w:right="60" w:firstLine="-403"/>
        <w:jc w:val="left"/>
        <w:tabs>
          <w:tab w:pos="3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Prototypical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Finite-State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Morpho-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logical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Analy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English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poor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chosen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illustrate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vant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lexicalized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meaning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zers.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finite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irre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(strong)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tute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right="60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ypical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xfst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(cf.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Karttunen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(2003))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foma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(cf.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9a)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9b)).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tactics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ological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orthograph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realizational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handled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finite-state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lsewhe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cerpt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lexc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mantic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ures: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Root</w:t>
      </w:r>
    </w:p>
    <w:p>
      <w:pPr>
        <w:spacing w:before="0" w:after="0" w:line="240" w:lineRule="auto"/>
        <w:ind w:left="2835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</w:t>
      </w:r>
    </w:p>
    <w:p>
      <w:pPr>
        <w:spacing w:before="0" w:after="0" w:line="203" w:lineRule="exact"/>
        <w:ind w:left="708" w:right="-20"/>
        <w:jc w:val="left"/>
        <w:tabs>
          <w:tab w:pos="178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^VREG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VerbReg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0"/>
        </w:rPr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VerbReg</w:t>
      </w:r>
    </w:p>
    <w:p>
      <w:pPr>
        <w:spacing w:before="0" w:after="0" w:line="240" w:lineRule="auto"/>
        <w:ind w:left="708" w:right="-20"/>
        <w:jc w:val="left"/>
        <w:tabs>
          <w:tab w:pos="188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+V:0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VerbRegFlex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0" w:after="0" w:line="240" w:lineRule="auto"/>
        <w:ind w:left="708" w:right="118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!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morpho-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tactic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rules.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VerbRegFlex</w:t>
      </w:r>
    </w:p>
    <w:p>
      <w:pPr>
        <w:spacing w:before="0" w:after="0" w:line="240" w:lineRule="auto"/>
        <w:ind w:left="708" w:right="-20"/>
        <w:jc w:val="left"/>
        <w:tabs>
          <w:tab w:pos="382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["+Pres"]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["+3P"]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["+Sg"]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#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tabs>
          <w:tab w:pos="350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["+Pres"]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["+Non3PSg"]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#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tabs>
          <w:tab w:pos="242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["+Past"]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&gt;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#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tabs>
          <w:tab w:pos="362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["+PrPart"|"+PaPart"]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&gt;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#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tabs>
          <w:tab w:pos="220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["+Inf"]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&gt;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#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9" w:space="285"/>
            <w:col w:w="46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1" w:after="0" w:line="240" w:lineRule="auto"/>
        <w:ind w:left="4433" w:right="483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185" w:lineRule="auto"/>
        <w:ind w:left="224" w:right="55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10th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i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inite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State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Methods</w:t>
      </w:r>
      <w:r>
        <w:rPr>
          <w:rFonts w:ascii="Arial" w:hAnsi="Arial" w:cs="Arial" w:eastAsia="Arial"/>
          <w:sz w:val="18"/>
          <w:szCs w:val="18"/>
          <w:spacing w:val="23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and</w:t>
      </w:r>
      <w:r>
        <w:rPr>
          <w:rFonts w:ascii="Arial" w:hAnsi="Arial" w:cs="Arial" w:eastAsia="Arial"/>
          <w:sz w:val="18"/>
          <w:szCs w:val="18"/>
          <w:spacing w:val="11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ocessing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30–34,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Donostia–San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Sebasti</w:t>
      </w:r>
      <w:r>
        <w:rPr>
          <w:rFonts w:ascii="Arial" w:hAnsi="Arial" w:cs="Arial" w:eastAsia="Arial"/>
          <w:sz w:val="18"/>
          <w:szCs w:val="18"/>
          <w:spacing w:val="-61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87"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n,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July</w:t>
      </w:r>
      <w:r>
        <w:rPr>
          <w:rFonts w:ascii="Arial" w:hAnsi="Arial" w:cs="Arial" w:eastAsia="Arial"/>
          <w:sz w:val="18"/>
          <w:szCs w:val="18"/>
          <w:spacing w:val="2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23–25,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2012.</w:t>
      </w:r>
      <w:r>
        <w:rPr>
          <w:rFonts w:ascii="Arial" w:hAnsi="Arial" w:cs="Arial" w:eastAsia="Arial"/>
          <w:sz w:val="18"/>
          <w:szCs w:val="18"/>
          <w:spacing w:val="2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72" w:after="0" w:line="240" w:lineRule="auto"/>
        <w:ind w:left="120" w:right="-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Aspectually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Relevant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Properties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Verbs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20" w:right="-5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ovided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lemma,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W(ord)-features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orphos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tactic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exhibit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specifications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cells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paradig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L(ex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e)-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“specify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invariant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mor-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phosyntactic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properties”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e.g.,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gender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cf.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(2001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37,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phasis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ine).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120" w:right="-58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L-features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onfused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ized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meaning.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Hovav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(2010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23: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guish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lexicalized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meaning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infere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lexicalized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meaning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components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entailed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of)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regardless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context”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phasis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mine).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Obviously,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definition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licable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-57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description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relevant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167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Vendler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assification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5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“Verbs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Vendler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(1957)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“time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schemata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presupposed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various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erbs”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(ibid.).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ata: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states,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activitie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accomplishments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achievemen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120" w:right="-58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portant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beginning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eclare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explicitly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VPs,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“Obvious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cannot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explained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terms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time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alone: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facto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like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absence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object,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conditions,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intended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affairs,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enter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picture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(ibid.,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143,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phasis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mine).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120" w:right="-57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Vendler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dynamicity,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duration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telicit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non-durative.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inherent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unbounded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(non-telic);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lishments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achievements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inherently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unded.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differentiate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e.g.,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right-branch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wonders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20" w:right="-55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Vendler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9" w:after="0" w:line="240" w:lineRule="auto"/>
        <w:ind w:right="6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Vendlerian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lexc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reasons: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Vendler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3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atures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differentiate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2" w:lineRule="exact"/>
        <w:ind w:left="648" w:right="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0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allows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ltiple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648" w:right="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ership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ense.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run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cf.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runni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/r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nning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exact"/>
        <w:ind w:left="562" w:right="63" w:firstLine="-562"/>
        <w:jc w:val="left"/>
        <w:tabs>
          <w:tab w:pos="5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Levin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ppaport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ovav’s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App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9" w:lineRule="auto"/>
        <w:ind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mantically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range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linguistic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criteria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granu-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larit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e.g.,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(1993)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lassifies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broad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192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es;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ipation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argument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alternations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79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Malka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Hovav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devel-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ears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steady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railed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publications: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(Levin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3;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Levin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Hovav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91,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right="6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5;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Hovav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Hovav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98,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01,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10),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62" w:firstLine="28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summar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portant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ideas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plications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non-stative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lexicalize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(sca-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48" w:right="61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verbs)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(non-scalar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3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Non-scalar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rbs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lexicalize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manner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Scalar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exicali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3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Scalar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rbs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lexicalize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ajor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2" w:lineRule="exact"/>
        <w:ind w:left="648" w:right="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ti-point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scales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two-point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0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chosen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aspectually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elevant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48" w:right="226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distinctions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2" w:lineRule="exact"/>
        <w:ind w:left="648" w:right="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mmatical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consequences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2" w:lineRule="exact"/>
        <w:ind w:right="6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interpr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non-stative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attractive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0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disjunctive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2" w:lineRule="exact"/>
        <w:ind w:left="648" w:right="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ltiple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sense).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0" w:lineRule="exact"/>
        <w:ind w:left="288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lexicalized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2" w:lineRule="exact"/>
        <w:ind w:left="648" w:right="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clusively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level.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31"/>
          <w:pgMar w:footer="1115" w:header="0" w:top="1140" w:bottom="1300" w:left="1320" w:right="1320"/>
          <w:footerReference w:type="default" r:id="rId6"/>
          <w:pgSz w:w="12240" w:h="15840"/>
          <w:cols w:num="2" w:equalWidth="0">
            <w:col w:w="4660" w:space="284"/>
            <w:col w:w="4656"/>
          </w:cols>
        </w:sectPr>
      </w:pPr>
      <w:rPr/>
    </w:p>
    <w:p>
      <w:pPr>
        <w:spacing w:before="0" w:after="0" w:line="324" w:lineRule="exact"/>
        <w:ind w:left="351" w:right="-55"/>
        <w:jc w:val="center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  <w:position w:val="-2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  <w:position w:val="-2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lexicali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aspectual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-2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748" w:right="13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ntactical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beha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351" w:right="-53"/>
        <w:jc w:val="center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Manner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uniform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748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argument-realization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pear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unspecified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subcategoriz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3" w:lineRule="exact"/>
        <w:ind w:left="351" w:right="-54"/>
        <w:jc w:val="center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PMingLiU" w:hAnsi="PMingLiU" w:cs="PMingLiU" w:eastAsia="PMingLiU"/>
          <w:sz w:val="22"/>
          <w:szCs w:val="22"/>
          <w:spacing w:val="0"/>
          <w:w w:val="100"/>
        </w:rPr>
        <w:t></w:t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  <w:tab/>
      </w:r>
      <w:r>
        <w:rPr>
          <w:rFonts w:ascii="PMingLiU" w:hAnsi="PMingLiU" w:cs="PMingLiU" w:eastAsia="PMingLiU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constrained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748" w:right="-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argument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terns.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contrast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verbs)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issue.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Intersection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Classes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Inflectional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Classes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00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difficulties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entical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rticular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tually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vant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intersections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mantic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tively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anageable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becomes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inflectionally-rich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100" w:right="-57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distribut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mentar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ceptions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discussed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100" w:right="-57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Vendler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undesirable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ltiple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ership,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Hovav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3.2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advantages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left="100" w:right="-57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onolithic,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divided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subsets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pectual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ntic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Hovav.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equals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pectual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ntic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ctional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modified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Prototypical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Lexicon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5" w:lineRule="exact"/>
        <w:ind w:left="5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English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-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odificati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incorporate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4" w:lineRule="exact"/>
        <w:ind w:left="100" w:right="-55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placeholder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pointing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9" w:lineRule="exact"/>
        <w:ind w:left="100" w:right="-5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replaced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holders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1" w:after="0" w:line="239" w:lineRule="auto"/>
        <w:ind w:right="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subsets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belonging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9" w:lineRule="auto"/>
        <w:ind w:right="61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continuation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pectual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iately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egular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continua-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lexicon: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VerbRegFle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Irregular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entry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suppletive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Multichar_Symbols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+V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+VIrrTT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%&lt;manner%&gt;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Root</w:t>
      </w:r>
    </w:p>
    <w:p>
      <w:pPr>
        <w:spacing w:before="0" w:after="0" w:line="240" w:lineRule="auto"/>
        <w:ind w:left="1788" w:right="163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VerbSuppl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8" w:right="446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VerbSuppl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go%&lt;resmulpo%&gt;+V+Inf:go</w:t>
      </w:r>
      <w:r>
        <w:rPr>
          <w:rFonts w:ascii="Courier New" w:hAnsi="Courier New" w:cs="Courier New" w:eastAsia="Courier New"/>
          <w:sz w:val="16"/>
          <w:szCs w:val="16"/>
          <w:spacing w:val="74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#</w:t>
      </w:r>
      <w:r>
        <w:rPr>
          <w:rFonts w:ascii="Courier New" w:hAnsi="Courier New" w:cs="Courier New" w:eastAsia="Courier New"/>
          <w:sz w:val="16"/>
          <w:szCs w:val="16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;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go%&lt;resmulpo%&gt;+V+Pres+3P+Sg:goes</w:t>
      </w:r>
      <w:r>
        <w:rPr>
          <w:rFonts w:ascii="Courier New" w:hAnsi="Courier New" w:cs="Courier New" w:eastAsia="Courier New"/>
          <w:sz w:val="16"/>
          <w:szCs w:val="16"/>
          <w:spacing w:val="-3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#</w:t>
      </w:r>
      <w:r>
        <w:rPr>
          <w:rFonts w:ascii="Courier New" w:hAnsi="Courier New" w:cs="Courier New" w:eastAsia="Courier New"/>
          <w:sz w:val="16"/>
          <w:szCs w:val="16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;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go%&lt;resmulpo%&gt;+V+Pres+Non3PSg:go</w:t>
      </w:r>
      <w:r>
        <w:rPr>
          <w:rFonts w:ascii="Courier New" w:hAnsi="Courier New" w:cs="Courier New" w:eastAsia="Courier New"/>
          <w:sz w:val="16"/>
          <w:szCs w:val="16"/>
          <w:spacing w:val="-3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#</w:t>
      </w:r>
      <w:r>
        <w:rPr>
          <w:rFonts w:ascii="Courier New" w:hAnsi="Courier New" w:cs="Courier New" w:eastAsia="Courier New"/>
          <w:sz w:val="16"/>
          <w:szCs w:val="16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;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go%&lt;resmulpo%&gt;+V+Past:went</w:t>
      </w:r>
      <w:r>
        <w:rPr>
          <w:rFonts w:ascii="Courier New" w:hAnsi="Courier New" w:cs="Courier New" w:eastAsia="Courier New"/>
          <w:sz w:val="16"/>
          <w:szCs w:val="16"/>
          <w:spacing w:val="7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#</w:t>
      </w:r>
      <w:r>
        <w:rPr>
          <w:rFonts w:ascii="Courier New" w:hAnsi="Courier New" w:cs="Courier New" w:eastAsia="Courier New"/>
          <w:sz w:val="16"/>
          <w:szCs w:val="16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;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go%&lt;resmulpo%&gt;+V+PaPart:gone</w:t>
      </w:r>
      <w:r>
        <w:rPr>
          <w:rFonts w:ascii="Courier New" w:hAnsi="Courier New" w:cs="Courier New" w:eastAsia="Courier New"/>
          <w:sz w:val="16"/>
          <w:szCs w:val="16"/>
          <w:spacing w:val="69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#</w:t>
      </w:r>
      <w:r>
        <w:rPr>
          <w:rFonts w:ascii="Courier New" w:hAnsi="Courier New" w:cs="Courier New" w:eastAsia="Courier New"/>
          <w:sz w:val="16"/>
          <w:szCs w:val="16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;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go%&lt;resmulpo%&gt;+V+PrPart:going</w:t>
      </w:r>
      <w:r>
        <w:rPr>
          <w:rFonts w:ascii="Courier New" w:hAnsi="Courier New" w:cs="Courier New" w:eastAsia="Courier New"/>
          <w:sz w:val="16"/>
          <w:szCs w:val="16"/>
          <w:spacing w:val="-28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#</w:t>
      </w:r>
      <w:r>
        <w:rPr>
          <w:rFonts w:ascii="Courier New" w:hAnsi="Courier New" w:cs="Courier New" w:eastAsia="Courier New"/>
          <w:sz w:val="16"/>
          <w:szCs w:val="16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;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</w:r>
    </w:p>
    <w:p>
      <w:pPr>
        <w:spacing w:before="0" w:after="0" w:line="203" w:lineRule="exact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…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</w:t>
      </w:r>
    </w:p>
    <w:p>
      <w:pPr>
        <w:spacing w:before="0" w:after="0" w:line="240" w:lineRule="auto"/>
        <w:ind w:left="708" w:right="-20"/>
        <w:jc w:val="left"/>
        <w:tabs>
          <w:tab w:pos="188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^VREGM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VerbRegManner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VerbRegManner</w:t>
      </w:r>
    </w:p>
    <w:p>
      <w:pPr>
        <w:spacing w:before="0" w:after="0" w:line="240" w:lineRule="auto"/>
        <w:ind w:left="708" w:right="-20"/>
        <w:jc w:val="left"/>
        <w:tabs>
          <w:tab w:pos="282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+V%&lt;manner%&gt;:0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VerbRegFlex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LEXICON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VerbRegFlex</w:t>
      </w:r>
    </w:p>
    <w:p>
      <w:pPr>
        <w:spacing w:before="0" w:after="0" w:line="224" w:lineRule="exact"/>
        <w:ind w:left="70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…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right="63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excerpt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gular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build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identical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perfect-particip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‘-t’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0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0" w:after="0" w:line="240" w:lineRule="auto"/>
        <w:ind w:left="70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{creep&lt;manner&gt;}:{creep}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|</w:t>
      </w:r>
    </w:p>
    <w:p>
      <w:pPr>
        <w:spacing w:before="0" w:after="0" w:line="240" w:lineRule="auto"/>
        <w:ind w:left="70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{feel}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|</w:t>
      </w:r>
    </w:p>
    <w:p>
      <w:pPr>
        <w:spacing w:before="0" w:after="0" w:line="203" w:lineRule="exact"/>
        <w:ind w:left="70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{keep}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|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0"/>
        </w:rPr>
      </w:r>
    </w:p>
    <w:p>
      <w:pPr>
        <w:spacing w:before="0" w:after="0" w:line="240" w:lineRule="auto"/>
        <w:ind w:left="70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{sleep}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|</w:t>
      </w:r>
    </w:p>
    <w:p>
      <w:pPr>
        <w:spacing w:before="0" w:after="0" w:line="240" w:lineRule="auto"/>
        <w:ind w:left="70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{sweep&lt;manner&gt;}:{sweep}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|</w:t>
      </w:r>
    </w:p>
    <w:p>
      <w:pPr>
        <w:spacing w:before="0" w:after="0" w:line="240" w:lineRule="auto"/>
        <w:ind w:left="709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39" w:lineRule="auto"/>
        <w:ind w:right="61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rewr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ic-class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(upper)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transducer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invert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semantic-tag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writing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again.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realization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140" w:bottom="1300" w:left="1340" w:right="1320"/>
          <w:pgSz w:w="12240" w:h="15840"/>
          <w:cols w:num="2" w:equalWidth="0">
            <w:col w:w="4638" w:space="285"/>
            <w:col w:w="4657"/>
          </w:cols>
        </w:sectPr>
      </w:pPr>
      <w:rPr/>
    </w:p>
    <w:p>
      <w:pPr>
        <w:spacing w:before="71" w:after="0" w:line="239" w:lineRule="auto"/>
        <w:ind w:left="100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ological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aphical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alternations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surface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(lower)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ducer: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" w:right="636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!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Semantic-features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tag-rewriting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define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LEX2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[LEX1.i]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38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define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LEX2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[LEX1.i]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38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define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Mnr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%&lt;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a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%&gt;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-&gt;</w:t>
      </w:r>
    </w:p>
    <w:p>
      <w:pPr>
        <w:spacing w:before="0" w:after="0" w:line="240" w:lineRule="auto"/>
        <w:ind w:left="1144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%&lt;%+SV%&gt;%&lt;%+SVO%&gt;%&lt;%+SVOOC%&gt;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!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alternative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RRG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tags</w:t>
      </w:r>
    </w:p>
    <w:p>
      <w:pPr>
        <w:spacing w:before="0" w:after="0" w:line="240" w:lineRule="auto"/>
        <w:ind w:left="388" w:right="-20"/>
        <w:jc w:val="left"/>
        <w:tabs>
          <w:tab w:pos="178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!define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Mnr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[%&lt;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a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n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%&gt;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-&gt;</w:t>
      </w:r>
    </w:p>
    <w:p>
      <w:pPr>
        <w:spacing w:before="0" w:after="0" w:line="203" w:lineRule="exact"/>
        <w:ind w:left="38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!%&lt;do´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%(x%,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%[predicate´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%(x%)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1"/>
        </w:rPr>
        <w:t>or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  <w:position w:val="0"/>
        </w:rPr>
      </w:r>
    </w:p>
    <w:p>
      <w:pPr>
        <w:spacing w:before="0" w:after="0" w:line="240" w:lineRule="auto"/>
        <w:ind w:left="388" w:right="-20"/>
        <w:jc w:val="left"/>
        <w:tabs>
          <w:tab w:pos="178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!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%(x%,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y%)%]%)%&gt;]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define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LEX3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[LEX2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.o.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Mnr]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0" w:after="0" w:line="240" w:lineRule="auto"/>
        <w:ind w:left="388" w:right="-20"/>
        <w:jc w:val="left"/>
        <w:tabs>
          <w:tab w:pos="1680" w:val="left"/>
        </w:tabs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define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LEX</w:t>
        <w:tab/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[LEX3.i]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!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Inflectional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morphology: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realization</w:t>
      </w:r>
    </w:p>
    <w:p>
      <w:pPr>
        <w:spacing w:before="0" w:after="0" w:line="240" w:lineRule="auto"/>
        <w:ind w:left="388" w:right="-20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…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9" w:lineRule="auto"/>
        <w:ind w:left="100" w:right="-5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tput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‘swept’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dependenc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(S=subject,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V=verb,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O=object,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OC=object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ent):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2" w:right="782"/>
        <w:jc w:val="left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swept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sweep&lt;+SV&gt;&lt;+SVO&gt;&lt;+SVOOC&gt;+V+Past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 </w:t>
      </w:r>
      <w:r>
        <w:rPr>
          <w:rFonts w:ascii="Courier New" w:hAnsi="Courier New" w:cs="Courier New" w:eastAsia="Courier New"/>
          <w:sz w:val="18"/>
          <w:szCs w:val="18"/>
          <w:spacing w:val="0"/>
          <w:w w:val="100"/>
        </w:rPr>
        <w:t>sweep&lt;+SV&gt;&lt;+SVO&gt;&lt;+SVOOC&gt;+V+PaPart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201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mmar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2" w:right="30"/>
        <w:jc w:val="left"/>
        <w:rPr>
          <w:rFonts w:ascii="Courier New" w:hAnsi="Courier New" w:cs="Courier New" w:eastAsia="Courier New"/>
          <w:sz w:val="16"/>
          <w:szCs w:val="16"/>
        </w:rPr>
      </w:pPr>
      <w:rPr/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swept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sweep&lt;do´(x,[predicate´(x)or(x,y)])&gt;+V+Past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 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  <w:t>sweep&lt;do´(x,[predicate´(x)or(x,y)])&gt;+V+PaPart</w:t>
      </w:r>
      <w:r>
        <w:rPr>
          <w:rFonts w:ascii="Courier New" w:hAnsi="Courier New" w:cs="Courier New" w:eastAsia="Courier New"/>
          <w:sz w:val="16"/>
          <w:szCs w:val="16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00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Valency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necess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ntactic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Constraint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Grammar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shallow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dependency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parsers.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advantage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existing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valenc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-pattern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entries.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abili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alternative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outputs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aspectually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relevant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nov-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elty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ogical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03" w:right="-59" w:firstLine="-403"/>
        <w:jc w:val="left"/>
        <w:tabs>
          <w:tab w:pos="4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Beyond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English: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Challenges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flectionally-Rich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Languages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00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lifi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odeling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plementation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rphologi-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utilizes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semantic-class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relevant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0" w:after="0" w:line="239" w:lineRule="auto"/>
        <w:ind w:right="60" w:firstLine="28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Things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become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challenging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-rich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Bulgarian,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Russian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ish.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divided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epending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ing)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nflectional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ltiplied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Rappaport-Hovav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inflectional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in-Rappaport-Hovav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finer-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grained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adopted,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considerably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exclusively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manual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lexicographical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0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Conclusion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right="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ustrates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aspectually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relevant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verbs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showed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ained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linguistic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adequate.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scratches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surface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challenge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grating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semantic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ogical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zers.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future,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planned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(together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ers)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integration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mantic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atures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adjectives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adverbs.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plement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ogi-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zers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Russian,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Bulgarian.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385"/>
        <w:jc w:val="both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References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0" w:after="0" w:line="228" w:lineRule="exact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uri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2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Palo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Publicati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</w:p>
    <w:p>
      <w:pPr>
        <w:spacing w:before="0" w:after="0" w:line="229" w:lineRule="exact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</w:p>
    <w:p>
      <w:pPr>
        <w:spacing w:before="0" w:after="0" w:line="240" w:lineRule="auto"/>
        <w:ind w:left="2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</w:p>
    <w:p>
      <w:pPr>
        <w:spacing w:before="2" w:after="0" w:line="230" w:lineRule="exact"/>
        <w:ind w:left="231" w:right="63" w:firstLine="-23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illiam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Valin,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Jr.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onal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ax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dge:</w:t>
      </w:r>
    </w:p>
    <w:p>
      <w:pPr>
        <w:spacing w:before="0" w:after="0" w:line="227" w:lineRule="exact"/>
        <w:ind w:left="2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Press.</w:t>
      </w:r>
    </w:p>
    <w:p>
      <w:pPr>
        <w:spacing w:before="0" w:after="0" w:line="240" w:lineRule="auto"/>
        <w:ind w:right="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Ulrich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Janina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dtke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Anette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Klos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30" w:lineRule="exact"/>
        <w:ind w:left="231"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ctionaries</w:t>
      </w:r>
    </w:p>
    <w:p>
      <w:pPr>
        <w:spacing w:before="0" w:after="0" w:line="227" w:lineRule="exact"/>
        <w:ind w:left="2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a-</w:t>
      </w:r>
    </w:p>
    <w:p>
      <w:pPr>
        <w:spacing w:before="3" w:after="0" w:line="230" w:lineRule="exact"/>
        <w:ind w:left="231"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onal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uary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</w:p>
    <w:p>
      <w:pPr>
        <w:spacing w:before="0" w:after="0" w:line="230" w:lineRule="exact"/>
        <w:ind w:left="231" w:right="65" w:firstLine="-23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ite-State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</w:p>
    <w:p>
      <w:pPr>
        <w:spacing w:before="0" w:after="0" w:line="230" w:lineRule="exact"/>
        <w:ind w:right="66" w:firstLine="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ite-State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iler</w:t>
      </w:r>
    </w:p>
    <w:p>
      <w:pPr>
        <w:spacing w:before="0" w:after="0" w:line="228" w:lineRule="exact"/>
        <w:ind w:left="2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</w:p>
    <w:p>
      <w:pPr>
        <w:spacing w:before="0" w:after="0" w:line="229" w:lineRule="exact"/>
        <w:ind w:left="23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0" w:footer="1115" w:top="1140" w:bottom="1300" w:left="1340" w:right="1320"/>
          <w:pgSz w:w="12240" w:h="15840"/>
          <w:cols w:num="2" w:equalWidth="0">
            <w:col w:w="4639" w:space="285"/>
            <w:col w:w="4656"/>
          </w:cols>
        </w:sectPr>
      </w:pPr>
      <w:rPr/>
    </w:p>
    <w:p>
      <w:pPr>
        <w:spacing w:before="70" w:after="0" w:line="239" w:lineRule="auto"/>
        <w:ind w:left="330" w:right="4489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Prelimi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Press..</w:t>
      </w:r>
    </w:p>
    <w:p>
      <w:pPr>
        <w:spacing w:before="2" w:after="0" w:line="230" w:lineRule="exact"/>
        <w:ind w:left="330" w:right="4488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Slate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Clean: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0" w:after="0" w:line="227" w:lineRule="exact"/>
        <w:ind w:left="330" w:right="449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ssue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</w:p>
    <w:p>
      <w:pPr>
        <w:spacing w:before="0" w:after="0" w:line="240" w:lineRule="auto"/>
        <w:ind w:left="330" w:right="449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29" w:lineRule="exact"/>
        <w:ind w:left="330" w:right="808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23-15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39" w:lineRule="auto"/>
        <w:ind w:left="330" w:right="4488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tax-Le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ridge,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30" w:lineRule="exact"/>
        <w:ind w:left="330" w:right="4487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K: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dge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</w:p>
    <w:p>
      <w:pPr>
        <w:spacing w:before="0" w:after="0" w:line="227" w:lineRule="exact"/>
        <w:ind w:left="330" w:right="77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Press.</w:t>
      </w:r>
    </w:p>
    <w:p>
      <w:pPr>
        <w:spacing w:before="0" w:after="0" w:line="239" w:lineRule="auto"/>
        <w:ind w:left="330" w:right="4488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sslinguistic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antics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Amsterda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</w:p>
    <w:p>
      <w:pPr>
        <w:spacing w:before="2" w:after="0" w:line="230" w:lineRule="exact"/>
        <w:ind w:left="330" w:right="4487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Rap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</w:p>
    <w:p>
      <w:pPr>
        <w:spacing w:before="0" w:after="0" w:line="227" w:lineRule="exact"/>
        <w:ind w:left="330" w:right="449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ojec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Lexical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</w:p>
    <w:p>
      <w:pPr>
        <w:spacing w:before="3" w:after="0" w:line="230" w:lineRule="exact"/>
        <w:ind w:left="330" w:right="448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Facto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blica-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30" w:lineRule="exact"/>
        <w:ind w:left="330" w:right="4487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Rapp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27" w:lineRule="exact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vav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</w:t>
      </w:r>
    </w:p>
    <w:p>
      <w:pPr>
        <w:spacing w:before="0" w:after="0" w:line="239" w:lineRule="auto"/>
        <w:ind w:left="330" w:right="448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plications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ntax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rd: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4-28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39" w:lineRule="auto"/>
        <w:ind w:left="330" w:right="4488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er/Res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arity.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Rapp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Syntax,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antics,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ture.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Ox-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30" w:lineRule="exact"/>
        <w:ind w:left="330" w:right="4487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gm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Structur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ridge: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ridge</w:t>
      </w:r>
    </w:p>
    <w:p>
      <w:pPr>
        <w:spacing w:before="0" w:after="0" w:line="227" w:lineRule="exact"/>
        <w:ind w:left="330" w:right="74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ss.</w:t>
      </w:r>
    </w:p>
    <w:p>
      <w:pPr>
        <w:spacing w:before="3" w:after="0" w:line="230" w:lineRule="exact"/>
        <w:ind w:left="330" w:right="4492" w:firstLine="-23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Zen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Review,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</w:p>
    <w:sectPr>
      <w:pgMar w:header="0" w:footer="1115" w:top="1140" w:bottom="1300" w:left="134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1995pt;margin-top:725.253845pt;width:14.909101pt;height:12.9091pt;mso-position-horizontal-relative:page;mso-position-vertical-relative:page;z-index:-265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ntcheva@phil.uni-" TargetMode="Externa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Katina Bontcheva</dc:creator>
  <dc:subject>W12-62 2012</dc:subject>
  <dc:title>Integrating Aspectually Relevant Properties of Verbs into a Morphological Analyzer for English</dc:title>
  <dcterms:created xsi:type="dcterms:W3CDTF">2016-02-20T18:56:25Z</dcterms:created>
  <dcterms:modified xsi:type="dcterms:W3CDTF">2016-02-20T18:56:25Z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LastSaved">
    <vt:filetime>2016-02-20T00:00:00Z</vt:filetime>
  </property>
</Properties>
</file>