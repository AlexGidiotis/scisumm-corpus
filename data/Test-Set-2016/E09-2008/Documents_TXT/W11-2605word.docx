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5" w:after="0" w:line="267" w:lineRule="auto"/>
        <w:ind w:left="3024" w:right="356" w:firstLine="-264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Lea</w:t>
      </w:r>
      <w:r>
        <w:rPr>
          <w:rFonts w:ascii="Arial" w:hAnsi="Arial" w:cs="Arial" w:eastAsia="Arial"/>
          <w:sz w:val="28"/>
          <w:szCs w:val="28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ning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4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89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ord-l</w:t>
      </w:r>
      <w:r>
        <w:rPr>
          <w:rFonts w:ascii="Arial" w:hAnsi="Arial" w:cs="Arial" w:eastAsia="Arial"/>
          <w:sz w:val="28"/>
          <w:szCs w:val="28"/>
          <w:spacing w:val="-4"/>
          <w:w w:val="89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3"/>
          <w:w w:val="89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el</w:t>
      </w:r>
      <w:r>
        <w:rPr>
          <w:rFonts w:ascii="Arial" w:hAnsi="Arial" w:cs="Arial" w:eastAsia="Arial"/>
          <w:sz w:val="28"/>
          <w:szCs w:val="28"/>
          <w:spacing w:val="56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dialectal</w:t>
      </w:r>
      <w:r>
        <w:rPr>
          <w:rFonts w:ascii="Arial" w:hAnsi="Arial" w:cs="Arial" w:eastAsia="Arial"/>
          <w:sz w:val="28"/>
          <w:szCs w:val="28"/>
          <w:spacing w:val="36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89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ariation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8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as</w:t>
      </w:r>
      <w:r>
        <w:rPr>
          <w:rFonts w:ascii="Arial" w:hAnsi="Arial" w:cs="Arial" w:eastAsia="Arial"/>
          <w:sz w:val="28"/>
          <w:szCs w:val="28"/>
          <w:spacing w:val="-22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phonological</w:t>
      </w:r>
      <w:r>
        <w:rPr>
          <w:rFonts w:ascii="Arial" w:hAnsi="Arial" w:cs="Arial" w:eastAsia="Arial"/>
          <w:sz w:val="28"/>
          <w:szCs w:val="28"/>
          <w:spacing w:val="3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5"/>
          <w:w w:val="116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eplacement</w:t>
      </w:r>
      <w:r>
        <w:rPr>
          <w:rFonts w:ascii="Arial" w:hAnsi="Arial" w:cs="Arial" w:eastAsia="Arial"/>
          <w:sz w:val="28"/>
          <w:szCs w:val="2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rules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7"/>
          <w:b/>
          <w:bCs/>
        </w:rPr>
        <w:t>using</w:t>
      </w:r>
      <w:r>
        <w:rPr>
          <w:rFonts w:ascii="Arial" w:hAnsi="Arial" w:cs="Arial" w:eastAsia="Arial"/>
          <w:sz w:val="28"/>
          <w:szCs w:val="28"/>
          <w:spacing w:val="4"/>
          <w:w w:val="87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5"/>
          <w:b/>
          <w:bCs/>
        </w:rPr>
        <w:t>limited</w:t>
      </w:r>
      <w:r>
        <w:rPr>
          <w:rFonts w:ascii="Arial" w:hAnsi="Arial" w:cs="Arial" w:eastAsia="Arial"/>
          <w:sz w:val="28"/>
          <w:szCs w:val="28"/>
          <w:spacing w:val="-2"/>
          <w:w w:val="95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5"/>
          <w:b/>
          <w:bCs/>
        </w:rPr>
        <w:t>parallel</w:t>
      </w:r>
      <w:r>
        <w:rPr>
          <w:rFonts w:ascii="Arial" w:hAnsi="Arial" w:cs="Arial" w:eastAsia="Arial"/>
          <w:sz w:val="28"/>
          <w:szCs w:val="28"/>
          <w:spacing w:val="-2"/>
          <w:w w:val="95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pus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1240" w:right="1200"/>
        </w:sectPr>
      </w:pPr>
      <w:rPr/>
    </w:p>
    <w:p>
      <w:pPr>
        <w:spacing w:before="17" w:after="0" w:line="278" w:lineRule="exact"/>
        <w:ind w:left="87" w:right="-4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Mans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Hulden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ersity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Helsinki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Language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9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echnology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hyperlink r:id="rId5">
        <w:r>
          <w:rPr>
            <w:rFonts w:ascii="Arial" w:hAnsi="Arial" w:cs="Arial" w:eastAsia="Arial"/>
            <w:sz w:val="16"/>
            <w:szCs w:val="16"/>
            <w:spacing w:val="0"/>
            <w:w w:val="126"/>
          </w:rPr>
          <w:t>mans.hulden@helsinki.fi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14" w:after="0" w:line="242" w:lineRule="auto"/>
        <w:ind w:left="64" w:right="44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w w:val="139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106"/>
          <w:w w:val="9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˜</w:t>
      </w:r>
      <w:r>
        <w:rPr>
          <w:rFonts w:ascii="Arial" w:hAnsi="Arial" w:cs="Arial" w:eastAsia="Arial"/>
          <w:sz w:val="24"/>
          <w:szCs w:val="24"/>
          <w:spacing w:val="-4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aki</w:t>
      </w:r>
      <w:r>
        <w:rPr>
          <w:rFonts w:ascii="Arial" w:hAnsi="Arial" w:cs="Arial" w:eastAsia="Arial"/>
          <w:sz w:val="24"/>
          <w:szCs w:val="24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Alegria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IXA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taldea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UP</w:t>
      </w:r>
      <w:r>
        <w:rPr>
          <w:rFonts w:ascii="Arial" w:hAnsi="Arial" w:cs="Arial" w:eastAsia="Arial"/>
          <w:sz w:val="24"/>
          <w:szCs w:val="24"/>
          <w:spacing w:val="-24"/>
          <w:w w:val="10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-EHU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5" w:after="0" w:line="240" w:lineRule="auto"/>
        <w:ind w:left="-32" w:right="-52"/>
        <w:jc w:val="center"/>
        <w:rPr>
          <w:rFonts w:ascii="Arial" w:hAnsi="Arial" w:cs="Arial" w:eastAsia="Arial"/>
          <w:sz w:val="16"/>
          <w:szCs w:val="16"/>
        </w:rPr>
      </w:pPr>
      <w:rPr/>
      <w:hyperlink r:id="rId6">
        <w:r>
          <w:rPr>
            <w:rFonts w:ascii="Arial" w:hAnsi="Arial" w:cs="Arial" w:eastAsia="Arial"/>
            <w:sz w:val="16"/>
            <w:szCs w:val="16"/>
            <w:spacing w:val="0"/>
            <w:w w:val="127"/>
          </w:rPr>
          <w:t>i.alegria@ehu.es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14" w:after="0" w:line="240" w:lineRule="auto"/>
        <w:ind w:left="169" w:right="149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Izaskun</w:t>
      </w:r>
      <w:r>
        <w:rPr>
          <w:rFonts w:ascii="Arial" w:hAnsi="Arial" w:cs="Arial" w:eastAsia="Arial"/>
          <w:sz w:val="24"/>
          <w:szCs w:val="24"/>
          <w:spacing w:val="-11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Etxeberria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78" w:lineRule="exact"/>
        <w:ind w:left="-21" w:right="-4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IXA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taldea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UP</w:t>
      </w:r>
      <w:r>
        <w:rPr>
          <w:rFonts w:ascii="Arial" w:hAnsi="Arial" w:cs="Arial" w:eastAsia="Arial"/>
          <w:sz w:val="24"/>
          <w:szCs w:val="24"/>
          <w:spacing w:val="-24"/>
          <w:w w:val="10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-EHU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hyperlink r:id="rId7">
        <w:r>
          <w:rPr>
            <w:rFonts w:ascii="Arial" w:hAnsi="Arial" w:cs="Arial" w:eastAsia="Arial"/>
            <w:sz w:val="16"/>
            <w:szCs w:val="16"/>
            <w:spacing w:val="0"/>
            <w:w w:val="123"/>
          </w:rPr>
          <w:t>izaskun.etxeberria@ehu.es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14" w:after="0" w:line="240" w:lineRule="auto"/>
        <w:ind w:left="134" w:right="214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Montse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Maritxalar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78" w:lineRule="exact"/>
        <w:ind w:left="-21" w:right="60" w:firstLine="6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IXA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taldea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UP</w:t>
      </w:r>
      <w:r>
        <w:rPr>
          <w:rFonts w:ascii="Arial" w:hAnsi="Arial" w:cs="Arial" w:eastAsia="Arial"/>
          <w:sz w:val="24"/>
          <w:szCs w:val="24"/>
          <w:spacing w:val="-24"/>
          <w:w w:val="10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-EHU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hyperlink r:id="rId8">
        <w:r>
          <w:rPr>
            <w:rFonts w:ascii="Arial" w:hAnsi="Arial" w:cs="Arial" w:eastAsia="Arial"/>
            <w:sz w:val="16"/>
            <w:szCs w:val="16"/>
            <w:spacing w:val="0"/>
            <w:w w:val="119"/>
          </w:rPr>
          <w:t>montse.maritxalar@ehu.es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jc w:val="center"/>
        <w:spacing w:after="0"/>
        <w:sectPr>
          <w:type w:val="continuous"/>
          <w:pgSz w:w="12240" w:h="15840"/>
          <w:pgMar w:top="1480" w:bottom="0" w:left="1240" w:right="1200"/>
          <w:cols w:num="4" w:equalWidth="0">
            <w:col w:w="2308" w:space="582"/>
            <w:col w:w="1531" w:space="487"/>
            <w:col w:w="2392" w:space="104"/>
            <w:col w:w="2396"/>
          </w:cols>
        </w:sectPr>
      </w:pPr>
      <w:rPr/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1240" w:right="1200"/>
        </w:sectPr>
      </w:pPr>
      <w:rPr/>
    </w:p>
    <w:p>
      <w:pPr>
        <w:spacing w:before="11" w:after="0" w:line="240" w:lineRule="auto"/>
        <w:ind w:left="1985" w:right="1817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636" w:right="4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paper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xplores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ferent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methods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learning</w:t>
      </w:r>
      <w:r>
        <w:rPr>
          <w:rFonts w:ascii="Arial" w:hAnsi="Arial" w:cs="Arial" w:eastAsia="Arial"/>
          <w:sz w:val="20"/>
          <w:szCs w:val="20"/>
          <w:spacing w:val="3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dialectal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morphology</w:t>
      </w:r>
      <w:r>
        <w:rPr>
          <w:rFonts w:ascii="Arial" w:hAnsi="Arial" w:cs="Arial" w:eastAsia="Arial"/>
          <w:sz w:val="20"/>
          <w:szCs w:val="20"/>
          <w:spacing w:val="5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corpus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dialect-form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description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standard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morphology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ailable.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goal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produce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model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translates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vidual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xical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dialectal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items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dard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dialect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counterparts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acili-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tate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dialectal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NLP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tools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assume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standard-form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induc-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quickly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respect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phono-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logical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morphological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ferences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gular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nature.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0" w:right="287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200" w:right="-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Basque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language,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logical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analyzer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along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cessing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2002).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enient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analyze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ariants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dialectal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forms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dialectal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ferences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morphophonological,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analyzing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alectal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ould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fect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require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separate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phological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analyzer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handle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unique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items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dialect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together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phonological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changes.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left="200" w:right="-6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analyzers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traditionally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linguists,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commonly</w:t>
      </w:r>
      <w:r>
        <w:rPr>
          <w:rFonts w:ascii="Arial" w:hAnsi="Arial" w:cs="Arial" w:eastAsia="Arial"/>
          <w:sz w:val="22"/>
          <w:szCs w:val="22"/>
          <w:spacing w:val="4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ariant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popular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proach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Karttunen,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2002).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entails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40" w:lineRule="auto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18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ving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xpert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xicon,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inflectional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der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ational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paradigms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ternations,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producing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alyzer/generator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-state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1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elopment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wide-c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erage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phological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analyzers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labo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-intes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hope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analyzer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ariant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could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learned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parallel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standard/dialect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already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xists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interesting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because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good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solution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tasks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enhancing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access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digital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libraries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(containing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diachronic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dialectal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ariants),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ving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treat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ment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informal</w:t>
      </w:r>
      <w:r>
        <w:rPr>
          <w:rFonts w:ascii="Arial" w:hAnsi="Arial" w:cs="Arial" w:eastAsia="Arial"/>
          <w:sz w:val="22"/>
          <w:szCs w:val="22"/>
          <w:spacing w:val="-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gisters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SMS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messages</w:t>
      </w:r>
      <w:r>
        <w:rPr>
          <w:rFonts w:ascii="Arial" w:hAnsi="Arial" w:cs="Arial" w:eastAsia="Arial"/>
          <w:sz w:val="22"/>
          <w:szCs w:val="22"/>
          <w:spacing w:val="-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blogs,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3" w:lineRule="auto"/>
        <w:ind w:right="17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paper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methods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ndard/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ariant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parallel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translates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dialect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alent.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Both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methods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based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phonolog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ariant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Lapurdian,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30"/>
          <w:w w:val="87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dialect</w:t>
      </w:r>
      <w:r>
        <w:rPr>
          <w:rFonts w:ascii="Arial" w:hAnsi="Arial" w:cs="Arial" w:eastAsia="Arial"/>
          <w:sz w:val="22"/>
          <w:szCs w:val="22"/>
          <w:spacing w:val="2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Basque</w:t>
      </w:r>
      <w:r>
        <w:rPr>
          <w:rFonts w:ascii="Arial" w:hAnsi="Arial" w:cs="Arial" w:eastAsia="Arial"/>
          <w:sz w:val="22"/>
          <w:szCs w:val="22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spo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purdi</w:t>
      </w:r>
      <w:r>
        <w:rPr>
          <w:rFonts w:ascii="Arial" w:hAnsi="Arial" w:cs="Arial" w:eastAsia="Arial"/>
          <w:sz w:val="22"/>
          <w:szCs w:val="22"/>
          <w:spacing w:val="-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(f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Labourd)</w:t>
      </w:r>
      <w:r>
        <w:rPr>
          <w:rFonts w:ascii="Arial" w:hAnsi="Arial" w:cs="Arial" w:eastAsia="Arial"/>
          <w:sz w:val="22"/>
          <w:szCs w:val="22"/>
          <w:spacing w:val="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gion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Basque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Countr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257" w:lineRule="auto"/>
        <w:ind w:right="1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Because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Basque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agglutinat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flected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language,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xtrapolated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other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ilar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challenges.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1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ations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current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there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ail-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able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elopment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called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Batua):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analyze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y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analyze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engine,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among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1.04707pt;width:59.776pt;height:.1pt;mso-position-horizontal-relative:page;mso-position-vertical-relative:paragraph;z-index:-925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Sometimes</w:t>
      </w:r>
      <w:r>
        <w:rPr>
          <w:rFonts w:ascii="Arial" w:hAnsi="Arial" w:cs="Arial" w:eastAsia="Arial"/>
          <w:sz w:val="18"/>
          <w:szCs w:val="18"/>
          <w:spacing w:val="-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also</w:t>
      </w:r>
      <w:r>
        <w:rPr>
          <w:rFonts w:ascii="Arial" w:hAnsi="Arial" w:cs="Arial" w:eastAsia="Arial"/>
          <w:sz w:val="18"/>
          <w:szCs w:val="18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called</w:t>
      </w:r>
      <w:r>
        <w:rPr>
          <w:rFonts w:ascii="Arial" w:hAnsi="Arial" w:cs="Arial" w:eastAsia="Arial"/>
          <w:sz w:val="18"/>
          <w:szCs w:val="18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arro-Labourdin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Labourdin.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1240" w:right="1200"/>
          <w:cols w:num="2" w:equalWidth="0">
            <w:col w:w="4788" w:space="236"/>
            <w:col w:w="4776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8" w:after="0" w:line="185" w:lineRule="auto"/>
        <w:ind w:left="1269" w:right="995" w:firstLine="-59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EMNLP</w:t>
      </w:r>
      <w:r>
        <w:rPr>
          <w:rFonts w:ascii="Arial" w:hAnsi="Arial" w:cs="Arial" w:eastAsia="Arial"/>
          <w:sz w:val="18"/>
          <w:szCs w:val="18"/>
          <w:spacing w:val="25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2011,</w:t>
      </w:r>
      <w:r>
        <w:rPr>
          <w:rFonts w:ascii="Arial" w:hAnsi="Arial" w:cs="Arial" w:eastAsia="Arial"/>
          <w:sz w:val="18"/>
          <w:szCs w:val="18"/>
          <w:spacing w:val="-4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Confe</w:t>
      </w:r>
      <w:r>
        <w:rPr>
          <w:rFonts w:ascii="Arial" w:hAnsi="Arial" w:cs="Arial" w:eastAsia="Arial"/>
          <w:sz w:val="18"/>
          <w:szCs w:val="18"/>
          <w:spacing w:val="-6"/>
          <w:w w:val="90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ence</w:t>
      </w:r>
      <w:r>
        <w:rPr>
          <w:rFonts w:ascii="Arial" w:hAnsi="Arial" w:cs="Arial" w:eastAsia="Arial"/>
          <w:sz w:val="18"/>
          <w:szCs w:val="18"/>
          <w:spacing w:val="-1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Empirical</w:t>
      </w:r>
      <w:r>
        <w:rPr>
          <w:rFonts w:ascii="Arial" w:hAnsi="Arial" w:cs="Arial" w:eastAsia="Arial"/>
          <w:sz w:val="18"/>
          <w:szCs w:val="18"/>
          <w:spacing w:val="44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Methods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al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ocessing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2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39–48,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Edin</w:t>
      </w:r>
      <w:r>
        <w:rPr>
          <w:rFonts w:ascii="Arial" w:hAnsi="Arial" w:cs="Arial" w:eastAsia="Arial"/>
          <w:sz w:val="18"/>
          <w:szCs w:val="18"/>
          <w:spacing w:val="-4"/>
          <w:w w:val="9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gh,</w:t>
      </w:r>
      <w:r>
        <w:rPr>
          <w:rFonts w:ascii="Arial" w:hAnsi="Arial" w:cs="Arial" w:eastAsia="Arial"/>
          <w:sz w:val="18"/>
          <w:szCs w:val="18"/>
          <w:spacing w:val="1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Scotland,</w:t>
      </w:r>
      <w:r>
        <w:rPr>
          <w:rFonts w:ascii="Arial" w:hAnsi="Arial" w:cs="Arial" w:eastAsia="Arial"/>
          <w:sz w:val="18"/>
          <w:szCs w:val="18"/>
          <w:spacing w:val="-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UK,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July</w:t>
      </w:r>
      <w:r>
        <w:rPr>
          <w:rFonts w:ascii="Arial" w:hAnsi="Arial" w:cs="Arial" w:eastAsia="Arial"/>
          <w:sz w:val="18"/>
          <w:szCs w:val="18"/>
          <w:spacing w:val="1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27–31,</w:t>
      </w:r>
      <w:r>
        <w:rPr>
          <w:rFonts w:ascii="Arial" w:hAnsi="Arial" w:cs="Arial" w:eastAsia="Arial"/>
          <w:sz w:val="18"/>
          <w:szCs w:val="18"/>
          <w:spacing w:val="-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2011.</w:t>
      </w:r>
      <w:r>
        <w:rPr>
          <w:rFonts w:ascii="Arial" w:hAnsi="Arial" w:cs="Arial" w:eastAsia="Arial"/>
          <w:sz w:val="18"/>
          <w:szCs w:val="18"/>
          <w:spacing w:val="6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2011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1240" w:right="1200"/>
        </w:sectPr>
      </w:pPr>
      <w:rPr/>
    </w:p>
    <w:p>
      <w:pPr>
        <w:spacing w:before="53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others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2011).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ferent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dialects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Basque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where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xical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item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ferent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ortho-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graphic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sentation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wing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slight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ferences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phonology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45" w:lineRule="auto"/>
        <w:ind w:left="100" w:right="-62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Here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brief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contrast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ferences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found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(a)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Lapurdian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dialect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(b)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parallel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corpus: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8"/>
        </w:rPr>
        <w:t>(a)</w:t>
      </w:r>
      <w:r>
        <w:rPr>
          <w:rFonts w:ascii="Arial" w:hAnsi="Arial" w:cs="Arial" w:eastAsia="Arial"/>
          <w:sz w:val="18"/>
          <w:szCs w:val="18"/>
          <w:spacing w:val="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Ez</w:t>
      </w:r>
      <w:r>
        <w:rPr>
          <w:rFonts w:ascii="Arial" w:hAnsi="Arial" w:cs="Arial" w:eastAsia="Arial"/>
          <w:sz w:val="18"/>
          <w:szCs w:val="18"/>
          <w:spacing w:val="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gero</w:t>
      </w:r>
      <w:r>
        <w:rPr>
          <w:rFonts w:ascii="Arial" w:hAnsi="Arial" w:cs="Arial" w:eastAsia="Arial"/>
          <w:sz w:val="18"/>
          <w:szCs w:val="18"/>
          <w:spacing w:val="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uste</w:t>
      </w:r>
      <w:r>
        <w:rPr>
          <w:rFonts w:ascii="Arial" w:hAnsi="Arial" w:cs="Arial" w:eastAsia="Arial"/>
          <w:sz w:val="18"/>
          <w:szCs w:val="18"/>
          <w:spacing w:val="-1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izan</w:t>
      </w:r>
      <w:r>
        <w:rPr>
          <w:rFonts w:ascii="Arial" w:hAnsi="Arial" w:cs="Arial" w:eastAsia="Arial"/>
          <w:sz w:val="18"/>
          <w:szCs w:val="18"/>
          <w:spacing w:val="8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nexkatxa</w:t>
      </w:r>
      <w:r>
        <w:rPr>
          <w:rFonts w:ascii="Arial" w:hAnsi="Arial" w:cs="Arial" w:eastAsia="Arial"/>
          <w:sz w:val="18"/>
          <w:szCs w:val="18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guziek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tu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giten</w:t>
      </w:r>
      <w:r>
        <w:rPr>
          <w:rFonts w:ascii="Arial" w:hAnsi="Arial" w:cs="Arial" w:eastAsia="Arial"/>
          <w:sz w:val="18"/>
          <w:szCs w:val="18"/>
          <w:spacing w:val="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dautatela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Ez</w:t>
      </w:r>
      <w:r>
        <w:rPr>
          <w:rFonts w:ascii="Arial" w:hAnsi="Arial" w:cs="Arial" w:eastAsia="Arial"/>
          <w:sz w:val="18"/>
          <w:szCs w:val="18"/>
          <w:spacing w:val="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gero</w:t>
      </w:r>
      <w:r>
        <w:rPr>
          <w:rFonts w:ascii="Arial" w:hAnsi="Arial" w:cs="Arial" w:eastAsia="Arial"/>
          <w:sz w:val="18"/>
          <w:szCs w:val="18"/>
          <w:spacing w:val="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uste</w:t>
      </w:r>
      <w:r>
        <w:rPr>
          <w:rFonts w:ascii="Arial" w:hAnsi="Arial" w:cs="Arial" w:eastAsia="Arial"/>
          <w:sz w:val="18"/>
          <w:szCs w:val="18"/>
          <w:spacing w:val="-1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izan</w:t>
      </w:r>
      <w:r>
        <w:rPr>
          <w:rFonts w:ascii="Arial" w:hAnsi="Arial" w:cs="Arial" w:eastAsia="Arial"/>
          <w:sz w:val="18"/>
          <w:szCs w:val="18"/>
          <w:spacing w:val="8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neskatxa</w:t>
      </w:r>
      <w:r>
        <w:rPr>
          <w:rFonts w:ascii="Arial" w:hAnsi="Arial" w:cs="Arial" w:eastAsia="Arial"/>
          <w:sz w:val="18"/>
          <w:szCs w:val="18"/>
          <w:spacing w:val="-7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guztiek</w:t>
      </w:r>
      <w:r>
        <w:rPr>
          <w:rFonts w:ascii="Arial" w:hAnsi="Arial" w:cs="Arial" w:eastAsia="Arial"/>
          <w:sz w:val="18"/>
          <w:szCs w:val="18"/>
          <w:spacing w:val="7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tu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giten</w:t>
      </w:r>
      <w:r>
        <w:rPr>
          <w:rFonts w:ascii="Arial" w:hAnsi="Arial" w:cs="Arial" w:eastAsia="Arial"/>
          <w:sz w:val="18"/>
          <w:szCs w:val="18"/>
          <w:spacing w:val="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didatela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illustrates,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ferences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erall—the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syntax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unaf-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fected,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xical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items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flects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eup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parallel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quite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well—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less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20%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ens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distinct.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discrepancies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cause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great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problems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poten-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reuse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current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tools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designed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forms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approaches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attempt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simple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baseline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mem-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orizing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ord-pairs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dialect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Almeida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(2010)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contrasting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orthograp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Brazil-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ortuguese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Europe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Portuguese.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ferences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substrings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distinct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ord-pairs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memorized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transformation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patterns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applied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encountered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  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generation,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later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where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only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tual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standard-form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outputs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retained.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second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Induct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Programming-style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(ILP)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(Muggleton</w:t>
      </w:r>
      <w:r>
        <w:rPr>
          <w:rFonts w:ascii="Arial" w:hAnsi="Arial" w:cs="Arial" w:eastAsia="Arial"/>
          <w:sz w:val="22"/>
          <w:szCs w:val="22"/>
          <w:spacing w:val="5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Raedt,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1994)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algorithm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where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phonological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transformation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learned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ord-pairs.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goal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minimal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transformation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both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nec-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essary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ficient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compatible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learn-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ing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data,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i.e.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ord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pairs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seen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remainder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anized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fol-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characteristics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lable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ribed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3,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4,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describe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applied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aluated.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presents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xperimental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results,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2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7pt;width:59.776pt;height:.1pt;mso-position-horizontal-relative:page;mso-position-vertical-relative:paragraph;z-index:-924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English</w:t>
      </w:r>
      <w:r>
        <w:rPr>
          <w:rFonts w:ascii="Arial" w:hAnsi="Arial" w:cs="Arial" w:eastAsia="Arial"/>
          <w:sz w:val="18"/>
          <w:szCs w:val="18"/>
          <w:spacing w:val="-4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translation</w:t>
      </w:r>
      <w:r>
        <w:rPr>
          <w:rFonts w:ascii="Arial" w:hAnsi="Arial" w:cs="Arial" w:eastAsia="Arial"/>
          <w:sz w:val="18"/>
          <w:szCs w:val="18"/>
          <w:spacing w:val="-1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xample:</w:t>
      </w:r>
      <w:r>
        <w:rPr>
          <w:rFonts w:ascii="Arial" w:hAnsi="Arial" w:cs="Arial" w:eastAsia="Arial"/>
          <w:sz w:val="18"/>
          <w:szCs w:val="18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Don</w:t>
      </w:r>
      <w:r>
        <w:rPr>
          <w:rFonts w:ascii="Arial" w:hAnsi="Arial" w:cs="Arial" w:eastAsia="Arial"/>
          <w:sz w:val="18"/>
          <w:szCs w:val="18"/>
          <w:spacing w:val="-5"/>
          <w:w w:val="100"/>
          <w:i/>
          <w:position w:val="0"/>
        </w:rPr>
        <w:t>’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1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i/>
          <w:position w:val="0"/>
        </w:rPr>
        <w:t>think</w:t>
      </w:r>
      <w:r>
        <w:rPr>
          <w:rFonts w:ascii="Arial" w:hAnsi="Arial" w:cs="Arial" w:eastAsia="Arial"/>
          <w:sz w:val="18"/>
          <w:szCs w:val="18"/>
          <w:spacing w:val="-12"/>
          <w:w w:val="9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all</w:t>
      </w:r>
      <w:r>
        <w:rPr>
          <w:rFonts w:ascii="Arial" w:hAnsi="Arial" w:cs="Arial" w:eastAsia="Arial"/>
          <w:sz w:val="18"/>
          <w:szCs w:val="18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girls</w:t>
      </w:r>
      <w:r>
        <w:rPr>
          <w:rFonts w:ascii="Arial" w:hAnsi="Arial" w:cs="Arial" w:eastAsia="Arial"/>
          <w:sz w:val="18"/>
          <w:szCs w:val="18"/>
          <w:spacing w:val="-1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spit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8"/>
          <w:w w:val="8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  <w:position w:val="0"/>
        </w:rPr>
        <w:t>me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3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discuss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present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possibilities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potential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future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8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Related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general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problem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supervised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learning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alectal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paradigms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discussed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literature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arious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connec-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computational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phonolog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chine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learning,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corpus-based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xam-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ple,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estemont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(2010)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presents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independent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‘learn’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intra-lemma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spelling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ariation.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consistent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lemmatization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Middle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Dutch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literature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corpus,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Corpus-Gysseling,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manuscripts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dated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before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1300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These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enormous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spelling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ariation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analysis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enniemi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(1991)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vides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etch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ery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procedure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phonological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o-l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rules.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paradigms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(essentially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pairs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input-output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lemmatization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plus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analysis).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phonological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ical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paradigms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essentially</w:t>
      </w:r>
      <w:r>
        <w:rPr>
          <w:rFonts w:ascii="Arial" w:hAnsi="Arial" w:cs="Arial" w:eastAsia="Arial"/>
          <w:sz w:val="22"/>
          <w:szCs w:val="22"/>
          <w:spacing w:val="-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similar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presented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pape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earlier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Johnson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(1984),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presents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‘disc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procedure’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phonological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data,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something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seen</w:t>
      </w:r>
      <w:r>
        <w:rPr>
          <w:rFonts w:ascii="Arial" w:hAnsi="Arial" w:cs="Arial" w:eastAsia="Arial"/>
          <w:sz w:val="22"/>
          <w:szCs w:val="22"/>
          <w:spacing w:val="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precursor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problem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dealt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ILP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algorithm.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Mann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(2001)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present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inducing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xicons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cognate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pairs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bridge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Bilingual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xicons</w:t>
      </w:r>
      <w:r>
        <w:rPr>
          <w:rFonts w:ascii="Arial" w:hAnsi="Arial" w:cs="Arial" w:eastAsia="Arial"/>
          <w:sz w:val="22"/>
          <w:szCs w:val="22"/>
          <w:spacing w:val="-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amilies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duced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probabilistic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ing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distance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Inspired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Scherrer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(2007)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generate-and-filter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quite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method.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compares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measures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graphemic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similarity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bilin-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gual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xicon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induction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Swiss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Standard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German.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Stochastic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transducers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algorithm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handmade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duction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rules.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11%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F-score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reported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enshtein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Distance.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40"/>
          <w:pgMar w:footer="989" w:header="0" w:top="1400" w:bottom="1180" w:left="1340" w:right="1320"/>
          <w:footerReference w:type="default" r:id="rId9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3" w:after="0" w:line="40" w:lineRule="exact"/>
        <w:jc w:val="left"/>
        <w:rPr>
          <w:sz w:val="4"/>
          <w:szCs w:val="4"/>
        </w:rPr>
      </w:pPr>
      <w:rPr/>
      <w:r>
        <w:rPr/>
        <w:pict>
          <v:group style="position:absolute;margin-left:72.000801pt;margin-top:73.432098pt;width:229.541pt;height:.1pt;mso-position-horizontal-relative:page;mso-position-vertical-relative:page;z-index:-923" coordorigin="1440,1469" coordsize="4591,2">
            <v:shape style="position:absolute;left:1440;top:1469;width:4591;height:2" coordorigin="1440,1469" coordsize="4591,0" path="m1440,1469l6031,1469e" filled="f" stroked="t" strokeweight=".873pt" strokecolor="#000000">
              <v:path arrowok="t"/>
            </v:shape>
          </v:group>
          <w10:wrap type="none"/>
        </w:pict>
      </w:r>
      <w:r>
        <w:rPr>
          <w:sz w:val="4"/>
          <w:szCs w:val="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016003" w:type="dxa"/>
      </w:tblPr>
      <w:tblGrid/>
      <w:tr>
        <w:trPr>
          <w:trHeight w:val="276" w:hRule="exact"/>
        </w:trPr>
        <w:tc>
          <w:tcPr>
            <w:tcW w:w="1449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Sentences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21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2,117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18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1,694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3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423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72" w:hRule="exact"/>
        </w:trPr>
        <w:tc>
          <w:tcPr>
            <w:tcW w:w="1449" w:type="dxa"/>
            <w:tcBorders>
              <w:top w:val="nil" w:sz="6" w:space="0" w:color="auto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ords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21" w:type="dxa"/>
            <w:tcBorders>
              <w:top w:val="nil" w:sz="6" w:space="0" w:color="auto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12,150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18" w:type="dxa"/>
            <w:tcBorders>
              <w:top w:val="nil" w:sz="6" w:space="0" w:color="auto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3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9,734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3" w:type="dxa"/>
            <w:tcBorders>
              <w:top w:val="nil" w:sz="6" w:space="0" w:color="auto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3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2,417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95" w:hRule="exact"/>
        </w:trPr>
        <w:tc>
          <w:tcPr>
            <w:tcW w:w="1449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Unique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ords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Standard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Basque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21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3,553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18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3,080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3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1,192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72" w:hRule="exact"/>
        </w:trPr>
        <w:tc>
          <w:tcPr>
            <w:tcW w:w="1449" w:type="dxa"/>
            <w:tcBorders>
              <w:top w:val="nil" w:sz="6" w:space="0" w:color="auto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Lapurdian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21" w:type="dxa"/>
            <w:tcBorders>
              <w:top w:val="nil" w:sz="6" w:space="0" w:color="auto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3,830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18" w:type="dxa"/>
            <w:tcBorders>
              <w:top w:val="nil" w:sz="6" w:space="0" w:color="auto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3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3,292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3" w:type="dxa"/>
            <w:tcBorders>
              <w:top w:val="nil" w:sz="6" w:space="0" w:color="auto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3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1,239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76" w:hRule="exact"/>
        </w:trPr>
        <w:tc>
          <w:tcPr>
            <w:tcW w:w="1449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Filtered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pairs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21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3,610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18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3,108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3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1,172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4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Identical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pairs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2,532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3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2,200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3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78" w:hRule="exact"/>
        </w:trPr>
        <w:tc>
          <w:tcPr>
            <w:tcW w:w="1449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Distinct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9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pairs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21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1,078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18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3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3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3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Characteristics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corpus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97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co</w:t>
      </w:r>
      <w:r>
        <w:rPr>
          <w:rFonts w:ascii="Arial" w:hAnsi="Arial" w:cs="Arial" w:eastAsia="Arial"/>
          <w:sz w:val="24"/>
          <w:szCs w:val="24"/>
          <w:spacing w:val="-2"/>
          <w:w w:val="88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pus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4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research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“TSAB</w:t>
      </w:r>
      <w:r>
        <w:rPr>
          <w:rFonts w:ascii="Arial" w:hAnsi="Arial" w:cs="Arial" w:eastAsia="Arial"/>
          <w:sz w:val="22"/>
          <w:szCs w:val="22"/>
          <w:spacing w:val="-20"/>
          <w:w w:val="108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proje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ct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eloped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IKER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group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Baiona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Bayonne).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9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researchers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IKER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project</w:t>
      </w:r>
      <w:r>
        <w:rPr>
          <w:rFonts w:ascii="Arial" w:hAnsi="Arial" w:cs="Arial" w:eastAsia="Arial"/>
          <w:sz w:val="22"/>
          <w:szCs w:val="22"/>
          <w:spacing w:val="4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xamples</w:t>
      </w:r>
      <w:r>
        <w:rPr>
          <w:rFonts w:ascii="Arial" w:hAnsi="Arial" w:cs="Arial" w:eastAsia="Arial"/>
          <w:sz w:val="22"/>
          <w:szCs w:val="22"/>
          <w:spacing w:val="3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purdian</w:t>
      </w:r>
      <w:r>
        <w:rPr>
          <w:rFonts w:ascii="Arial" w:hAnsi="Arial" w:cs="Arial" w:eastAsia="Arial"/>
          <w:sz w:val="22"/>
          <w:szCs w:val="22"/>
          <w:spacing w:val="5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dialect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their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corresponding</w:t>
      </w:r>
      <w:r>
        <w:rPr>
          <w:rFonts w:ascii="Arial" w:hAnsi="Arial" w:cs="Arial" w:eastAsia="Arial"/>
          <w:sz w:val="22"/>
          <w:szCs w:val="22"/>
          <w:spacing w:val="5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forms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Basque.</w:t>
      </w:r>
      <w:r>
        <w:rPr>
          <w:rFonts w:ascii="Arial" w:hAnsi="Arial" w:cs="Arial" w:eastAsia="Arial"/>
          <w:sz w:val="22"/>
          <w:szCs w:val="22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parallel</w:t>
      </w:r>
      <w:r>
        <w:rPr>
          <w:rFonts w:ascii="Arial" w:hAnsi="Arial" w:cs="Arial" w:eastAsia="Arial"/>
          <w:sz w:val="22"/>
          <w:szCs w:val="22"/>
          <w:spacing w:val="4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corpus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then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contains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running</w:t>
      </w:r>
      <w:r>
        <w:rPr>
          <w:rFonts w:ascii="Arial" w:hAnsi="Arial" w:cs="Arial" w:eastAsia="Arial"/>
          <w:sz w:val="22"/>
          <w:szCs w:val="22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xt</w:t>
      </w:r>
      <w:r>
        <w:rPr>
          <w:rFonts w:ascii="Arial" w:hAnsi="Arial" w:cs="Arial" w:eastAsia="Arial"/>
          <w:sz w:val="22"/>
          <w:szCs w:val="22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ariants: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complete</w:t>
      </w:r>
      <w:r>
        <w:rPr>
          <w:rFonts w:ascii="Arial" w:hAnsi="Arial" w:cs="Arial" w:eastAsia="Arial"/>
          <w:sz w:val="22"/>
          <w:szCs w:val="22"/>
          <w:spacing w:val="4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sentences</w:t>
      </w:r>
      <w:r>
        <w:rPr>
          <w:rFonts w:ascii="Arial" w:hAnsi="Arial" w:cs="Arial" w:eastAsia="Arial"/>
          <w:sz w:val="22"/>
          <w:szCs w:val="22"/>
          <w:spacing w:val="-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Lapurdian</w:t>
      </w:r>
      <w:r>
        <w:rPr>
          <w:rFonts w:ascii="Arial" w:hAnsi="Arial" w:cs="Arial" w:eastAsia="Arial"/>
          <w:sz w:val="22"/>
          <w:szCs w:val="22"/>
          <w:spacing w:val="4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dialect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alent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sentences</w:t>
      </w:r>
      <w:r>
        <w:rPr>
          <w:rFonts w:ascii="Arial" w:hAnsi="Arial" w:cs="Arial" w:eastAsia="Arial"/>
          <w:sz w:val="22"/>
          <w:szCs w:val="22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details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corpus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presented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table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consists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2,117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sentences,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taling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12,150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(roughly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3,600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types).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learning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algorithms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performance,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pus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into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parts: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80%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ask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(1,694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sentences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remaining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20%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(423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sentences)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process.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seen,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roughl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23%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ord-pairs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distinct.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Another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measure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erage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ation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pairs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by</w:t>
      </w:r>
      <w:r>
        <w:rPr>
          <w:rFonts w:ascii="Arial" w:hAnsi="Arial" w:cs="Arial" w:eastAsia="Arial"/>
          <w:sz w:val="22"/>
          <w:szCs w:val="22"/>
          <w:spacing w:val="-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aligning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ord-pairs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minimum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distance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(MED):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aligning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3,108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ord-pairs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learn-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ing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done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tota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cost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1,571.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roughly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14th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character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dialect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standard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8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baseline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simple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2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dictionary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alent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correspondences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3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71pt;width:59.776pt;height:.1pt;mso-position-horizontal-relative:page;mso-position-vertical-relative:paragraph;z-index:-922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90"/>
          <w:i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0"/>
        </w:rPr>
        <w:t>owa</w:t>
      </w:r>
      <w:r>
        <w:rPr>
          <w:rFonts w:ascii="Arial" w:hAnsi="Arial" w:cs="Arial" w:eastAsia="Arial"/>
          <w:sz w:val="18"/>
          <w:szCs w:val="18"/>
          <w:spacing w:val="-6"/>
          <w:w w:val="90"/>
          <w:i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0"/>
        </w:rPr>
        <w:t>ds</w:t>
      </w:r>
      <w:r>
        <w:rPr>
          <w:rFonts w:ascii="Arial" w:hAnsi="Arial" w:cs="Arial" w:eastAsia="Arial"/>
          <w:sz w:val="18"/>
          <w:szCs w:val="18"/>
          <w:spacing w:val="23"/>
          <w:w w:val="9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0"/>
        </w:rPr>
        <w:t>Syntactic</w:t>
      </w:r>
      <w:r>
        <w:rPr>
          <w:rFonts w:ascii="Arial" w:hAnsi="Arial" w:cs="Arial" w:eastAsia="Arial"/>
          <w:sz w:val="18"/>
          <w:szCs w:val="18"/>
          <w:spacing w:val="23"/>
          <w:w w:val="9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Atlas</w:t>
      </w:r>
      <w:r>
        <w:rPr>
          <w:rFonts w:ascii="Arial" w:hAnsi="Arial" w:cs="Arial" w:eastAsia="Arial"/>
          <w:sz w:val="18"/>
          <w:szCs w:val="18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  <w:position w:val="0"/>
        </w:rPr>
        <w:t>Basque</w:t>
      </w:r>
      <w:r>
        <w:rPr>
          <w:rFonts w:ascii="Arial" w:hAnsi="Arial" w:cs="Arial" w:eastAsia="Arial"/>
          <w:sz w:val="18"/>
          <w:szCs w:val="18"/>
          <w:spacing w:val="18"/>
          <w:w w:val="8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  <w:position w:val="0"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7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7"/>
          <w:i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web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site: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hyperlink r:id="rId11">
        <w:r>
          <w:rPr>
            <w:rFonts w:ascii="Arial" w:hAnsi="Arial" w:cs="Arial" w:eastAsia="Arial"/>
            <w:sz w:val="18"/>
            <w:szCs w:val="18"/>
            <w:spacing w:val="0"/>
            <w:w w:val="94"/>
            <w:i/>
            <w:position w:val="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3"/>
            <w:w w:val="94"/>
            <w:i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96"/>
            <w:i/>
            <w:position w:val="0"/>
          </w:rPr>
          <w:t>.i</w:t>
        </w:r>
        <w:r>
          <w:rPr>
            <w:rFonts w:ascii="Arial" w:hAnsi="Arial" w:cs="Arial" w:eastAsia="Arial"/>
            <w:sz w:val="18"/>
            <w:szCs w:val="18"/>
            <w:spacing w:val="-2"/>
            <w:w w:val="96"/>
            <w:i/>
            <w:position w:val="0"/>
          </w:rPr>
          <w:t>k</w:t>
        </w:r>
        <w:r>
          <w:rPr>
            <w:rFonts w:ascii="Arial" w:hAnsi="Arial" w:cs="Arial" w:eastAsia="Arial"/>
            <w:sz w:val="18"/>
            <w:szCs w:val="18"/>
            <w:spacing w:val="0"/>
            <w:w w:val="93"/>
            <w:i/>
            <w:position w:val="0"/>
          </w:rPr>
          <w:t>e</w:t>
        </w:r>
        <w:r>
          <w:rPr>
            <w:rFonts w:ascii="Arial" w:hAnsi="Arial" w:cs="Arial" w:eastAsia="Arial"/>
            <w:sz w:val="18"/>
            <w:szCs w:val="18"/>
            <w:spacing w:val="-20"/>
            <w:w w:val="93"/>
            <w:i/>
            <w:position w:val="0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94"/>
            <w:i/>
            <w:position w:val="0"/>
          </w:rPr>
          <w:t>.cn</w:t>
        </w:r>
        <w:r>
          <w:rPr>
            <w:rFonts w:ascii="Arial" w:hAnsi="Arial" w:cs="Arial" w:eastAsia="Arial"/>
            <w:sz w:val="18"/>
            <w:szCs w:val="18"/>
            <w:spacing w:val="-2"/>
            <w:w w:val="94"/>
            <w:i/>
            <w:position w:val="0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94"/>
            <w:i/>
            <w:position w:val="0"/>
          </w:rPr>
          <w:t>s.fr/-tsabl-towa</w:t>
        </w:r>
        <w:r>
          <w:rPr>
            <w:rFonts w:ascii="Arial" w:hAnsi="Arial" w:cs="Arial" w:eastAsia="Arial"/>
            <w:sz w:val="18"/>
            <w:szCs w:val="18"/>
            <w:spacing w:val="-7"/>
            <w:w w:val="94"/>
            <w:i/>
            <w:position w:val="0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91"/>
            <w:i/>
            <w:position w:val="0"/>
          </w:rPr>
          <w:t>ds-a-syntactic-atlas-</w:t>
        </w:r>
        <w:r>
          <w:rPr>
            <w:rFonts w:ascii="Arial" w:hAnsi="Arial" w:cs="Arial" w:eastAsia="Arial"/>
            <w:sz w:val="18"/>
            <w:szCs w:val="18"/>
            <w:spacing w:val="0"/>
            <w:w w:val="91"/>
            <w:i/>
            <w:position w:val="0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of-.html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4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correspondences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contains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ferent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pairs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ariant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vs.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corpus.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simply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memorizing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tinct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ord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pairs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seen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between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dialectal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dard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forms,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subsequently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applyi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edge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put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during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aluation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seen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data,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corresponding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ously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output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answe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Otherwise,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assume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identical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input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08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8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view</w:t>
      </w:r>
      <w:r>
        <w:rPr>
          <w:rFonts w:ascii="Arial" w:hAnsi="Arial" w:cs="Arial" w:eastAsia="Arial"/>
          <w:sz w:val="24"/>
          <w:szCs w:val="24"/>
          <w:spacing w:val="39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methods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empl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yed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produce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attempt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generaliza-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tions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ultimate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produce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alent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correspond-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dialectal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input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ord.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first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already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xisting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Almeida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(2010)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xtracts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substrings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xical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ferent.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From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wledge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duce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replacement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ferences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method,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wise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produce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phonological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replacement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rules,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approach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directly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induces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from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pairs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ference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xtract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patterns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ord-pairs,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vidence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formulating</w:t>
      </w:r>
      <w:r>
        <w:rPr>
          <w:rFonts w:ascii="Arial" w:hAnsi="Arial" w:cs="Arial" w:eastAsia="Arial"/>
          <w:sz w:val="22"/>
          <w:szCs w:val="22"/>
          <w:spacing w:val="4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replacement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Instead,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xisting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used</w:t>
      </w:r>
      <w:r>
        <w:rPr>
          <w:rFonts w:ascii="Arial" w:hAnsi="Arial" w:cs="Arial" w:eastAsia="Arial"/>
          <w:sz w:val="22"/>
          <w:szCs w:val="22"/>
          <w:spacing w:val="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aft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applying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unkn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method,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vidence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ord-pairs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delineating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placement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ILP-approaches,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subsequent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put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plays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much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less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aluating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paring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both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approaches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ated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because</w:t>
      </w:r>
      <w:r>
        <w:rPr>
          <w:rFonts w:ascii="Arial" w:hAnsi="Arial" w:cs="Arial" w:eastAsia="Arial"/>
          <w:sz w:val="22"/>
          <w:szCs w:val="22"/>
          <w:spacing w:val="-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method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may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produce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much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higher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recall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virtue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generating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number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input-output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dates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during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application,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question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whether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corresponding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loss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precision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may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miti</w:t>
      </w:r>
      <w:r>
        <w:rPr>
          <w:rFonts w:ascii="Arial" w:hAnsi="Arial" w:cs="Arial" w:eastAsia="Arial"/>
          <w:sz w:val="22"/>
          <w:szCs w:val="22"/>
          <w:spacing w:val="-1"/>
          <w:w w:val="9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ated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judicious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post-processing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490" w:footer="989" w:top="1760" w:bottom="1180" w:left="1340" w:right="1320"/>
          <w:headerReference w:type="default" r:id="rId1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39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string-transformation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morphemes,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vidual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letters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(graphemes)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dialectal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learned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so-called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replacement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Karttunen,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2002)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later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erted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alent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transduc-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ailable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foma</w:t>
      </w:r>
      <w:r>
        <w:rPr>
          <w:rFonts w:ascii="Arial" w:hAnsi="Arial" w:cs="Arial" w:eastAsia="Arial"/>
          <w:sz w:val="22"/>
          <w:szCs w:val="22"/>
          <w:spacing w:val="1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toolkit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(Hulden,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2009a).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reason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ultimate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ersion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ofold: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transducers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easy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rapidly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secondl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transducers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modified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standard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already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ailable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finite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transduce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simplest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replacement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right="-20"/>
        <w:jc w:val="right"/>
        <w:tabs>
          <w:tab w:pos="1320" w:val="left"/>
          <w:tab w:pos="276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05.396805pt;margin-top:10.146434pt;width:3.273pt;height:.1pt;mso-position-horizontal-relative:page;mso-position-vertical-relative:paragraph;z-index:-921" coordorigin="4108,203" coordsize="65,2">
            <v:shape style="position:absolute;left:4108;top:203;width:65;height:2" coordorigin="4108,203" coordsize="65,0" path="m4108,203l4173,20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→</w:t>
      </w:r>
      <w:r>
        <w:rPr>
          <w:rFonts w:ascii="Meiryo" w:hAnsi="Meiryo" w:cs="Meiryo" w:eastAsia="Meiryo"/>
          <w:sz w:val="22"/>
          <w:szCs w:val="22"/>
          <w:spacing w:val="-16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B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||</w:t>
      </w:r>
      <w:r>
        <w:rPr>
          <w:rFonts w:ascii="Meiryo" w:hAnsi="Meiryo" w:cs="Meiryo" w:eastAsia="Meiryo"/>
          <w:sz w:val="22"/>
          <w:szCs w:val="22"/>
          <w:spacing w:val="14"/>
          <w:w w:val="62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</w:r>
      <w:r>
        <w:rPr>
          <w:rFonts w:ascii="Arial" w:hAnsi="Arial" w:cs="Arial" w:eastAsia="Arial"/>
          <w:sz w:val="22"/>
          <w:szCs w:val="22"/>
          <w:spacing w:val="0"/>
          <w:w w:val="94"/>
          <w:position w:val="4"/>
        </w:rPr>
        <w:t>(1)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guments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12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C</w:t>
      </w:r>
      <w:r>
        <w:rPr>
          <w:rFonts w:ascii="Arial" w:hAnsi="Arial" w:cs="Arial" w:eastAsia="Arial"/>
          <w:sz w:val="22"/>
          <w:szCs w:val="22"/>
          <w:spacing w:val="-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3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single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bols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strings.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dictates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transfo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mation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occurs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4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optional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guments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there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multiple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conditioning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vironm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ents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3" w:after="0" w:line="240" w:lineRule="auto"/>
        <w:ind w:left="252" w:right="-20"/>
        <w:jc w:val="left"/>
        <w:tabs>
          <w:tab w:pos="1880" w:val="left"/>
          <w:tab w:pos="2620" w:val="left"/>
          <w:tab w:pos="3340" w:val="left"/>
          <w:tab w:pos="38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51.776794pt;margin-top:20.445620pt;width:3.273pt;height:.1pt;mso-position-horizontal-relative:page;mso-position-vertical-relative:paragraph;z-index:-920" coordorigin="3036,409" coordsize="65,2">
            <v:shape style="position:absolute;left:3036;top:409;width:65;height:2" coordorigin="3036,409" coordsize="65,0" path="m3036,409l3101,409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88.430801pt;margin-top:20.445620pt;width:3.273pt;height:.1pt;mso-position-horizontal-relative:page;mso-position-vertical-relative:paragraph;z-index:-919" coordorigin="3769,409" coordsize="65,2">
            <v:shape style="position:absolute;left:3769;top:409;width:65;height:2" coordorigin="3769,409" coordsize="65,0" path="m3769,409l3834,409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25.0858pt;margin-top:20.445620pt;width:3.273pt;height:.1pt;mso-position-horizontal-relative:page;mso-position-vertical-relative:paragraph;z-index:-918" coordorigin="4502,409" coordsize="65,2">
            <v:shape style="position:absolute;left:4502;top:409;width:65;height:2" coordorigin="4502,409" coordsize="65,0" path="m4502,409l4567,409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48.648804pt;margin-top:20.445620pt;width:3.273pt;height:.1pt;mso-position-horizontal-relative:page;mso-position-vertical-relative:paragraph;z-index:-917" coordorigin="4973,409" coordsize="65,2">
            <v:shape style="position:absolute;left:4973;top:409;width:65;height:2" coordorigin="4973,409" coordsize="65,0" path="m4973,409l5038,40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-&gt;</w:t>
      </w:r>
      <w:r>
        <w:rPr>
          <w:rFonts w:ascii="Arial" w:hAnsi="Arial" w:cs="Arial" w:eastAsia="Arial"/>
          <w:sz w:val="22"/>
          <w:szCs w:val="22"/>
          <w:spacing w:val="52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</w:rPr>
        <w:t>||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</w:rPr>
        <w:t> </w:t>
      </w:r>
      <w:r>
        <w:rPr>
          <w:rFonts w:ascii="Meiryo" w:hAnsi="Meiryo" w:cs="Meiryo" w:eastAsia="Meiryo"/>
          <w:sz w:val="22"/>
          <w:szCs w:val="22"/>
          <w:spacing w:val="39"/>
          <w:w w:val="6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224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22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224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22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4"/>
        </w:rPr>
        <w:t>l</w:t>
      </w:r>
      <w:r>
        <w:rPr>
          <w:rFonts w:ascii="Arial" w:hAnsi="Arial" w:cs="Arial" w:eastAsia="Arial"/>
          <w:sz w:val="22"/>
          <w:szCs w:val="22"/>
          <w:spacing w:val="-116"/>
          <w:w w:val="22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22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21" w:lineRule="exac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(2)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dictate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deletion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xts;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preceded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33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ceeded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sequence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aso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instance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transform-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ongiethorri</w:t>
      </w:r>
      <w:r>
        <w:rPr>
          <w:rFonts w:ascii="Arial" w:hAnsi="Arial" w:cs="Arial" w:eastAsia="Arial"/>
          <w:sz w:val="22"/>
          <w:szCs w:val="22"/>
          <w:spacing w:val="18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(Lapurdian)</w:t>
      </w:r>
      <w:r>
        <w:rPr>
          <w:rFonts w:ascii="Arial" w:hAnsi="Arial" w:cs="Arial" w:eastAsia="Arial"/>
          <w:sz w:val="22"/>
          <w:szCs w:val="22"/>
          <w:spacing w:val="-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ongietorri</w:t>
      </w:r>
      <w:r>
        <w:rPr>
          <w:rFonts w:ascii="Arial" w:hAnsi="Arial" w:cs="Arial" w:eastAsia="Arial"/>
          <w:sz w:val="22"/>
          <w:szCs w:val="22"/>
          <w:spacing w:val="-5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(Batua).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learning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rules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strings,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choice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phase.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could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either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applied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specific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(sequentially),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applied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simul-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taneously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without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parallel).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tabs>
          <w:tab w:pos="31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23.219803pt;margin-top:10.118872pt;width:3.273pt;height:.1pt;mso-position-horizontal-relative:page;mso-position-vertical-relative:paragraph;z-index:-916" coordorigin="4464,202" coordsize="65,2">
            <v:shape style="position:absolute;left:4464;top:202;width:65;height:2" coordorigin="4464,202" coordsize="65,0" path="m4464,202l4530,20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-&gt;</w:t>
      </w:r>
      <w:r>
        <w:rPr>
          <w:rFonts w:ascii="Arial" w:hAnsi="Arial" w:cs="Arial" w:eastAsia="Arial"/>
          <w:sz w:val="22"/>
          <w:szCs w:val="22"/>
          <w:spacing w:val="52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48"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24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48"/>
        </w:rPr>
        <w:t>||</w:t>
      </w:r>
      <w:r>
        <w:rPr>
          <w:rFonts w:ascii="Arial" w:hAnsi="Arial" w:cs="Arial" w:eastAsia="Arial"/>
          <w:sz w:val="22"/>
          <w:szCs w:val="22"/>
          <w:spacing w:val="-43"/>
          <w:w w:val="24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(3)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7" w:after="0" w:line="240" w:lineRule="auto"/>
        <w:ind w:right="-20"/>
        <w:jc w:val="right"/>
        <w:tabs>
          <w:tab w:pos="336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23.219803pt;margin-top:13.968869pt;width:3.273pt;height:.1pt;mso-position-horizontal-relative:page;mso-position-vertical-relative:paragraph;z-index:-915" coordorigin="4464,279" coordsize="65,2">
            <v:shape style="position:absolute;left:4464;top:279;width:65;height:2" coordorigin="4464,279" coordsize="65,0" path="m4464,279l4530,27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-&gt;</w:t>
      </w:r>
      <w:r>
        <w:rPr>
          <w:rFonts w:ascii="Arial" w:hAnsi="Arial" w:cs="Arial" w:eastAsia="Arial"/>
          <w:sz w:val="22"/>
          <w:szCs w:val="22"/>
          <w:spacing w:val="52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8"/>
        </w:rPr>
        <w:t>||</w:t>
      </w:r>
      <w:r>
        <w:rPr>
          <w:rFonts w:ascii="Arial" w:hAnsi="Arial" w:cs="Arial" w:eastAsia="Arial"/>
          <w:sz w:val="22"/>
          <w:szCs w:val="22"/>
          <w:spacing w:val="-8"/>
          <w:w w:val="2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(4)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ould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together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parallel)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change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zaukun</w:t>
      </w:r>
      <w:r>
        <w:rPr>
          <w:rFonts w:ascii="Arial" w:hAnsi="Arial" w:cs="Arial" w:eastAsia="Arial"/>
          <w:sz w:val="22"/>
          <w:szCs w:val="22"/>
          <w:spacing w:val="5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zai-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imposed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sort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4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conditioning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viron-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ment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longer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transforming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zaikun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xperimented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sequential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cessing,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results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discussed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17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Method</w:t>
      </w:r>
      <w:r>
        <w:rPr>
          <w:rFonts w:ascii="Arial" w:hAnsi="Arial" w:cs="Arial" w:eastAsia="Arial"/>
          <w:sz w:val="22"/>
          <w:szCs w:val="22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(lexdiff)</w:t>
      </w:r>
      <w:r>
        <w:rPr>
          <w:rFonts w:ascii="Arial" w:hAnsi="Arial" w:cs="Arial" w:eastAsia="Arial"/>
          <w:sz w:val="22"/>
          <w:szCs w:val="22"/>
          <w:spacing w:val="32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details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fying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sequences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inside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pairs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done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through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already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xdi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automatic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migration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Portuguese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orthographies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(Almeida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xdi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program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identify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sequences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changes</w:t>
      </w:r>
      <w:r>
        <w:rPr>
          <w:rFonts w:ascii="Arial" w:hAnsi="Arial" w:cs="Arial" w:eastAsia="Arial"/>
          <w:sz w:val="22"/>
          <w:szCs w:val="22"/>
          <w:spacing w:val="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een</w:t>
      </w:r>
      <w:r>
        <w:rPr>
          <w:rFonts w:ascii="Arial" w:hAnsi="Arial" w:cs="Arial" w:eastAsia="Arial"/>
          <w:sz w:val="22"/>
          <w:szCs w:val="22"/>
          <w:spacing w:val="-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ord</w:t>
      </w:r>
      <w:r>
        <w:rPr>
          <w:rFonts w:ascii="Arial" w:hAnsi="Arial" w:cs="Arial" w:eastAsia="Arial"/>
          <w:sz w:val="22"/>
          <w:szCs w:val="22"/>
          <w:spacing w:val="4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pairs</w:t>
      </w:r>
      <w:r>
        <w:rPr>
          <w:rFonts w:ascii="Arial" w:hAnsi="Arial" w:cs="Arial" w:eastAsia="Arial"/>
          <w:sz w:val="22"/>
          <w:szCs w:val="22"/>
          <w:spacing w:val="2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outputs</w:t>
      </w:r>
      <w:r>
        <w:rPr>
          <w:rFonts w:ascii="Arial" w:hAnsi="Arial" w:cs="Arial" w:eastAsia="Arial"/>
          <w:sz w:val="22"/>
          <w:szCs w:val="22"/>
          <w:spacing w:val="4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string</w:t>
      </w:r>
      <w:r>
        <w:rPr>
          <w:rFonts w:ascii="Arial" w:hAnsi="Arial" w:cs="Arial" w:eastAsia="Arial"/>
          <w:sz w:val="22"/>
          <w:szCs w:val="22"/>
          <w:spacing w:val="4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respondences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as,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xample: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9"/>
        </w:rPr>
        <w:t>ait</w:t>
      </w:r>
      <w:r>
        <w:rPr>
          <w:rFonts w:ascii="Arial" w:hAnsi="Arial" w:cs="Arial" w:eastAsia="Arial"/>
          <w:sz w:val="22"/>
          <w:szCs w:val="22"/>
          <w:spacing w:val="87"/>
          <w:w w:val="14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9"/>
        </w:rPr>
        <w:t>-&gt;</w:t>
      </w:r>
      <w:r>
        <w:rPr>
          <w:rFonts w:ascii="Arial" w:hAnsi="Arial" w:cs="Arial" w:eastAsia="Arial"/>
          <w:sz w:val="22"/>
          <w:szCs w:val="22"/>
          <w:spacing w:val="0"/>
          <w:w w:val="14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2"/>
        </w:rPr>
        <w:t>at</w:t>
      </w:r>
      <w:r>
        <w:rPr>
          <w:rFonts w:ascii="Arial" w:hAnsi="Arial" w:cs="Arial" w:eastAsia="Arial"/>
          <w:sz w:val="22"/>
          <w:szCs w:val="22"/>
          <w:spacing w:val="44"/>
          <w:w w:val="14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dautz</w:t>
      </w:r>
      <w:r>
        <w:rPr>
          <w:rFonts w:ascii="Arial" w:hAnsi="Arial" w:cs="Arial" w:eastAsia="Arial"/>
          <w:sz w:val="22"/>
          <w:szCs w:val="22"/>
          <w:spacing w:val="9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-&gt;</w:t>
      </w:r>
      <w:r>
        <w:rPr>
          <w:rFonts w:ascii="Arial" w:hAnsi="Arial" w:cs="Arial" w:eastAsia="Arial"/>
          <w:sz w:val="22"/>
          <w:szCs w:val="22"/>
          <w:spacing w:val="52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diz</w:t>
      </w:r>
      <w:r>
        <w:rPr>
          <w:rFonts w:ascii="Arial" w:hAnsi="Arial" w:cs="Arial" w:eastAsia="Arial"/>
          <w:sz w:val="22"/>
          <w:szCs w:val="22"/>
          <w:spacing w:val="-6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(stemming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from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such</w:t>
      </w:r>
      <w:r>
        <w:rPr>
          <w:rFonts w:ascii="Arial" w:hAnsi="Arial" w:cs="Arial" w:eastAsia="Arial"/>
          <w:sz w:val="22"/>
          <w:szCs w:val="22"/>
          <w:spacing w:val="1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joaiten/joaten</w:t>
      </w:r>
      <w:r>
        <w:rPr>
          <w:rFonts w:ascii="Arial" w:hAnsi="Arial" w:cs="Arial" w:eastAsia="Arial"/>
          <w:sz w:val="22"/>
          <w:szCs w:val="22"/>
          <w:spacing w:val="-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dautzut/dizu</w:t>
      </w:r>
      <w:r>
        <w:rPr>
          <w:rFonts w:ascii="Arial" w:hAnsi="Arial" w:cs="Arial" w:eastAsia="Arial"/>
          <w:sz w:val="22"/>
          <w:szCs w:val="22"/>
          <w:spacing w:val="3"/>
          <w:w w:val="87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),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indicating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9"/>
        </w:rPr>
        <w:t>ait</w:t>
      </w:r>
      <w:r>
        <w:rPr>
          <w:rFonts w:ascii="Arial" w:hAnsi="Arial" w:cs="Arial" w:eastAsia="Arial"/>
          <w:sz w:val="22"/>
          <w:szCs w:val="22"/>
          <w:spacing w:val="-31"/>
          <w:w w:val="16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changed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2"/>
        </w:rPr>
        <w:t>at</w:t>
      </w:r>
      <w:r>
        <w:rPr>
          <w:rFonts w:ascii="Arial" w:hAnsi="Arial" w:cs="Arial" w:eastAsia="Arial"/>
          <w:sz w:val="22"/>
          <w:szCs w:val="22"/>
          <w:spacing w:val="-15"/>
          <w:w w:val="14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76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times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pus,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etc.,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thus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suggestions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phonologically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gular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changes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such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about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pairs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erate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ariety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replacement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compiled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foma</w:t>
      </w:r>
      <w:r>
        <w:rPr>
          <w:rFonts w:ascii="Arial" w:hAnsi="Arial" w:cs="Arial" w:eastAsia="Arial"/>
          <w:sz w:val="22"/>
          <w:szCs w:val="22"/>
          <w:spacing w:val="2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plication.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though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xdi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program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ing-to-string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change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compilable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duce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xperimented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ariations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specific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type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phonological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ant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45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restric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quire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certain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type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seen</w:t>
      </w:r>
      <w:r>
        <w:rPr>
          <w:rFonts w:ascii="Arial" w:hAnsi="Arial" w:cs="Arial" w:eastAsia="Arial"/>
          <w:sz w:val="22"/>
          <w:szCs w:val="22"/>
          <w:spacing w:val="2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least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times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threshold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57" w:lineRule="auto"/>
        <w:ind w:left="436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apply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string-to-string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changing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seen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three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5" w:after="0" w:line="245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Sometimes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xdi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change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tween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separate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57" w:lineRule="auto"/>
        <w:ind w:left="436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correspondence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erkuntza/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erpena</w:t>
      </w:r>
      <w:r>
        <w:rPr>
          <w:rFonts w:ascii="Arial" w:hAnsi="Arial" w:cs="Arial" w:eastAsia="Arial"/>
          <w:sz w:val="22"/>
          <w:szCs w:val="22"/>
          <w:spacing w:val="-1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xpressed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rkun</w:t>
      </w:r>
      <w:r>
        <w:rPr>
          <w:rFonts w:ascii="Arial" w:hAnsi="Arial" w:cs="Arial" w:eastAsia="Arial"/>
          <w:sz w:val="22"/>
          <w:szCs w:val="22"/>
          <w:spacing w:val="52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-&gt;</w:t>
      </w:r>
      <w:r>
        <w:rPr>
          <w:rFonts w:ascii="Arial" w:hAnsi="Arial" w:cs="Arial" w:eastAsia="Arial"/>
          <w:sz w:val="22"/>
          <w:szCs w:val="22"/>
          <w:spacing w:val="68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rpen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ntza</w:t>
      </w:r>
      <w:r>
        <w:rPr>
          <w:rFonts w:ascii="Arial" w:hAnsi="Arial" w:cs="Arial" w:eastAsia="Arial"/>
          <w:sz w:val="22"/>
          <w:szCs w:val="22"/>
          <w:spacing w:val="45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-&gt;</w:t>
      </w:r>
      <w:r>
        <w:rPr>
          <w:rFonts w:ascii="Arial" w:hAnsi="Arial" w:cs="Arial" w:eastAsia="Arial"/>
          <w:sz w:val="22"/>
          <w:szCs w:val="22"/>
          <w:spacing w:val="58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rules,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apply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both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490" w:footer="989" w:top="1760" w:bottom="1180" w:left="1340" w:right="1320"/>
          <w:headerReference w:type="default" r:id="rId12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15" w:lineRule="exact"/>
        <w:ind w:left="5360"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changes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flan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8"/>
        </w:rPr>
        <w:t>r</w:t>
      </w:r>
      <w:r>
        <w:rPr>
          <w:rFonts w:ascii="Arial" w:hAnsi="Arial" w:cs="Arial" w:eastAsia="Arial"/>
          <w:sz w:val="22"/>
          <w:szCs w:val="22"/>
          <w:spacing w:val="-40"/>
          <w:w w:val="1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536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right,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respect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i.e.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producing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50" w:lineRule="atLeast"/>
        <w:ind w:left="5360" w:right="57" w:firstLine="903"/>
        <w:jc w:val="left"/>
        <w:tabs>
          <w:tab w:pos="8420" w:val="left"/>
          <w:tab w:pos="92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139.510056pt;margin-top:28.949144pt;width:43.142669pt;height:7.964611pt;mso-position-horizontal-relative:page;mso-position-vertical-relative:paragraph;z-index:-913" type="#_x0000_t75">
            <v:imagedata r:id="rId15" o:title=""/>
          </v:shape>
        </w:pict>
      </w:r>
      <w:r>
        <w:rPr/>
        <w:pict>
          <v:shape style="position:absolute;margin-left:139.510056pt;margin-top:42.082584pt;width:38.485223pt;height:7.964611pt;mso-position-horizontal-relative:page;mso-position-vertical-relative:paragraph;z-index:-912" type="#_x0000_t75">
            <v:imagedata r:id="rId16" o:title=""/>
          </v:shape>
        </w:pict>
      </w:r>
      <w:r>
        <w:rPr/>
        <w:pict>
          <v:group style="position:absolute;margin-left:478.503815pt;margin-top:17.461628pt;width:3.273pt;height:.1pt;mso-position-horizontal-relative:page;mso-position-vertical-relative:paragraph;z-index:-906" coordorigin="9570,349" coordsize="65,2">
            <v:shape style="position:absolute;left:9570;top:349;width:65;height:2" coordorigin="9570,349" coordsize="65,0" path="m9570,349l9636,34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-&gt;</w:t>
      </w:r>
      <w:r>
        <w:rPr>
          <w:rFonts w:ascii="Arial" w:hAnsi="Arial" w:cs="Arial" w:eastAsia="Arial"/>
          <w:sz w:val="22"/>
          <w:szCs w:val="22"/>
          <w:spacing w:val="52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</w:rPr>
        <w:t>||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</w:rPr>
        <w:t> </w:t>
      </w:r>
      <w:r>
        <w:rPr>
          <w:rFonts w:ascii="Meiryo" w:hAnsi="Meiryo" w:cs="Meiryo" w:eastAsia="Meiryo"/>
          <w:sz w:val="22"/>
          <w:szCs w:val="22"/>
          <w:spacing w:val="39"/>
          <w:w w:val="6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(5)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bearing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vious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536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139.510056pt;margin-top:10.253292pt;width:43.142669pt;height:7.964611pt;mso-position-horizontal-relative:page;mso-position-vertical-relative:paragraph;z-index:-911" type="#_x0000_t75">
            <v:imagedata r:id="rId17" o:title=""/>
          </v:shape>
        </w:pict>
      </w:r>
      <w:r>
        <w:rPr/>
        <w:pict>
          <v:shape style="position:absolute;margin-left:139.510056pt;margin-top:24.451363pt;width:30.317044pt;height:6.899981pt;mso-position-horizontal-relative:page;mso-position-vertical-relative:paragraph;z-index:-910" type="#_x0000_t75">
            <v:imagedata r:id="rId18" o:title=""/>
          </v:shape>
        </w:pict>
      </w:r>
      <w:r>
        <w:rPr/>
        <w:pict>
          <v:shape style="position:absolute;margin-left:139.510056pt;margin-top:36.520172pt;width:41.398379pt;height:7.964611pt;mso-position-horizontal-relative:page;mso-position-vertical-relative:paragraph;z-index:-909" type="#_x0000_t75">
            <v:imagedata r:id="rId19" o:title=""/>
          </v:shape>
        </w:pict>
      </w:r>
      <w:r>
        <w:rPr/>
        <w:pict>
          <v:group style="position:absolute;margin-left:128.70575pt;margin-top:49.653614pt;width:113.862128pt;height:86.456204pt;mso-position-horizontal-relative:page;mso-position-vertical-relative:paragraph;z-index:-908" coordorigin="2574,993" coordsize="2277,1729">
            <v:shape style="position:absolute;left:2574;top:993;width:1207;height:1724" type="#_x0000_t75">
              <v:imagedata r:id="rId20" o:title=""/>
            </v:shape>
            <v:shape style="position:absolute;left:3794;top:2595;width:1057;height:128" type="#_x0000_t75">
              <v:imagedata r:id="rId21" o:title=""/>
            </v:shape>
            <w10:wrap type="none"/>
          </v:group>
        </w:pict>
      </w:r>
      <w:r>
        <w:rPr/>
        <w:pict>
          <v:shape style="position:absolute;margin-left:198.30159pt;margin-top:10.955111pt;width:32.021047pt;height:6.115258pt;mso-position-horizontal-relative:page;mso-position-vertical-relative:paragraph;z-index:-907" type="#_x0000_t75">
            <v:imagedata r:id="rId22" o:title=""/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writings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single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parallel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replacement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ode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since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erlapping.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Mar w:header="1490" w:footer="1217" w:top="1760" w:bottom="1400" w:left="1340" w:right="1320"/>
          <w:headerReference w:type="default" r:id="rId13"/>
          <w:footerReference w:type="default" r:id="rId1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128.70575pt;margin-top:71.678177pt;width:113.171099pt;height:90.048611pt;mso-position-horizontal-relative:page;mso-position-vertical-relative:page;z-index:-914" coordorigin="2574,1434" coordsize="2263,1801">
            <v:shape style="position:absolute;left:2574;top:1434;width:1207;height:1801" type="#_x0000_t75">
              <v:imagedata r:id="rId23" o:title=""/>
            </v:shape>
            <v:shape style="position:absolute;left:3827;top:1465;width:1010;height:128" type="#_x0000_t75">
              <v:imagedata r:id="rId24" o:title="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role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standard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Basque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(Batua)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lyzer</w:t>
      </w:r>
      <w:r>
        <w:rPr>
          <w:rFonts w:ascii="Arial" w:hAnsi="Arial" w:cs="Arial" w:eastAsia="Arial"/>
          <w:sz w:val="20"/>
          <w:szCs w:val="20"/>
          <w:spacing w:val="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anted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candidates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created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induced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rule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produced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536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erkuntza/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erpena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rules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apply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single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input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oid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creating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spurious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outputs,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sacrifice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ability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desired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output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9" w:after="0" w:line="245" w:lineRule="auto"/>
        <w:ind w:left="536" w:right="-63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control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application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rules: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sequential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parallel.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applied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parallel,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tained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agerkuntza</w:t>
      </w:r>
      <w:r>
        <w:rPr>
          <w:rFonts w:ascii="Arial" w:hAnsi="Arial" w:cs="Arial" w:eastAsia="Arial"/>
          <w:sz w:val="22"/>
          <w:szCs w:val="22"/>
          <w:spacing w:val="-6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57" w:lineRule="auto"/>
        <w:ind w:left="536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erlaps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applying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simultaneously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allel,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input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rules</w:t>
      </w:r>
      <w:r>
        <w:rPr>
          <w:rFonts w:ascii="Arial" w:hAnsi="Arial" w:cs="Arial" w:eastAsia="Arial"/>
          <w:sz w:val="22"/>
          <w:szCs w:val="22"/>
          <w:spacing w:val="-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may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erlap.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sequence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(the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order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irrel-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ant),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output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correct: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rkun</w:t>
      </w:r>
      <w:r>
        <w:rPr>
          <w:rFonts w:ascii="Arial" w:hAnsi="Arial" w:cs="Arial" w:eastAsia="Arial"/>
          <w:sz w:val="22"/>
          <w:szCs w:val="22"/>
          <w:spacing w:val="52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-&gt;</w:t>
      </w:r>
      <w:r>
        <w:rPr>
          <w:rFonts w:ascii="Arial" w:hAnsi="Arial" w:cs="Arial" w:eastAsia="Arial"/>
          <w:sz w:val="22"/>
          <w:szCs w:val="22"/>
          <w:spacing w:val="68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rpen</w:t>
      </w:r>
      <w:r>
        <w:rPr>
          <w:rFonts w:ascii="Arial" w:hAnsi="Arial" w:cs="Arial" w:eastAsia="Arial"/>
          <w:sz w:val="22"/>
          <w:szCs w:val="22"/>
          <w:spacing w:val="-24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later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ntza</w:t>
      </w:r>
      <w:r>
        <w:rPr>
          <w:rFonts w:ascii="Arial" w:hAnsi="Arial" w:cs="Arial" w:eastAsia="Arial"/>
          <w:sz w:val="22"/>
          <w:szCs w:val="22"/>
          <w:spacing w:val="36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-&gt;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priori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chosen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sequential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decided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approaches.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0" w:after="0" w:line="239" w:lineRule="auto"/>
        <w:ind w:left="536" w:right="-63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compact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output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by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eliminating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redundancies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construct-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xt-sensit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rules.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xample: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Once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-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compiled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instanti-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arious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parameters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discussed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erted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modify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arious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ays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1"/>
        </w:rPr>
        <w:t>First,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since</w:t>
      </w:r>
      <w:r>
        <w:rPr>
          <w:rFonts w:ascii="Arial" w:hAnsi="Arial" w:cs="Arial" w:eastAsia="Arial"/>
          <w:sz w:val="22"/>
          <w:szCs w:val="22"/>
          <w:spacing w:val="2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we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already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access</w:t>
      </w:r>
      <w:r>
        <w:rPr>
          <w:rFonts w:ascii="Arial" w:hAnsi="Arial" w:cs="Arial" w:eastAsia="Arial"/>
          <w:sz w:val="22"/>
          <w:szCs w:val="22"/>
          <w:spacing w:val="-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ge-scale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transducer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Basque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(Batua),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restrict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output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those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gitimate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Figure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illustrates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idea.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that</w:t>
      </w:r>
      <w:r>
        <w:rPr>
          <w:rFonts w:ascii="Arial" w:hAnsi="Arial" w:cs="Arial" w:eastAsia="Arial"/>
          <w:sz w:val="22"/>
          <w:szCs w:val="22"/>
          <w:spacing w:val="2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figure,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we</w:t>
      </w:r>
      <w:r>
        <w:rPr>
          <w:rFonts w:ascii="Arial" w:hAnsi="Arial" w:cs="Arial" w:eastAsia="Arial"/>
          <w:sz w:val="22"/>
          <w:szCs w:val="22"/>
          <w:spacing w:val="2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see</w:t>
      </w:r>
      <w:r>
        <w:rPr>
          <w:rFonts w:ascii="Arial" w:hAnsi="Arial" w:cs="Arial" w:eastAsia="Arial"/>
          <w:sz w:val="22"/>
          <w:szCs w:val="22"/>
          <w:spacing w:val="-1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ord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dialect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emaiten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)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produce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ber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candidates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induced.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after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adding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Batua,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retain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Secondl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Batua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retai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multiple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outputs,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choose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frequent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(these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unigram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counts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athered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separate</w:t>
      </w:r>
      <w:r>
        <w:rPr>
          <w:rFonts w:ascii="Arial" w:hAnsi="Arial" w:cs="Arial" w:eastAsia="Arial"/>
          <w:sz w:val="22"/>
          <w:szCs w:val="22"/>
          <w:spacing w:val="2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wspaper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pus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Basque).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99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Method</w:t>
      </w:r>
      <w:r>
        <w:rPr>
          <w:rFonts w:ascii="Arial" w:hAnsi="Arial" w:cs="Arial" w:eastAsia="Arial"/>
          <w:sz w:val="22"/>
          <w:szCs w:val="22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(ILP)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details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0" w:after="0" w:line="255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econd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method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empl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 </w:t>
      </w:r>
      <w:r>
        <w:rPr>
          <w:rFonts w:ascii="Arial" w:hAnsi="Arial" w:cs="Arial" w:eastAsia="Arial"/>
          <w:sz w:val="22"/>
          <w:szCs w:val="22"/>
          <w:spacing w:val="3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collection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ord-pairs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alect/standard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case).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eloped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algorithm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collec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pairs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seeks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minimal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ypothesis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replace-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ment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consistent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changes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found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ILP-based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machine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learning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ods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(Muggleton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Raedt,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1994).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contrast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standard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IL</w:t>
      </w:r>
      <w:r>
        <w:rPr>
          <w:rFonts w:ascii="Arial" w:hAnsi="Arial" w:cs="Arial" w:eastAsia="Arial"/>
          <w:sz w:val="22"/>
          <w:szCs w:val="22"/>
          <w:spacing w:val="-22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first-order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logic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collection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string-to-string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replacement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2" w:lineRule="auto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1.047071pt;width:59.776pt;height:.1pt;mso-position-horizontal-relative:page;mso-position-vertical-relative:paragraph;z-index:-905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Phonological</w:t>
      </w:r>
      <w:r>
        <w:rPr>
          <w:rFonts w:ascii="Arial" w:hAnsi="Arial" w:cs="Arial" w:eastAsia="Arial"/>
          <w:sz w:val="18"/>
          <w:szCs w:val="18"/>
          <w:spacing w:val="4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string-to-string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replacement</w:t>
      </w:r>
      <w:r>
        <w:rPr>
          <w:rFonts w:ascii="Arial" w:hAnsi="Arial" w:cs="Arial" w:eastAsia="Arial"/>
          <w:sz w:val="18"/>
          <w:szCs w:val="18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rules</w:t>
      </w:r>
      <w:r>
        <w:rPr>
          <w:rFonts w:ascii="Arial" w:hAnsi="Arial" w:cs="Arial" w:eastAsia="Arial"/>
          <w:sz w:val="18"/>
          <w:szCs w:val="18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can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de-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fined</w:t>
      </w:r>
      <w:r>
        <w:rPr>
          <w:rFonts w:ascii="Arial" w:hAnsi="Arial" w:cs="Arial" w:eastAsia="Arial"/>
          <w:sz w:val="18"/>
          <w:szCs w:val="18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collections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statements</w:t>
      </w:r>
      <w:r>
        <w:rPr>
          <w:rFonts w:ascii="Arial" w:hAnsi="Arial" w:cs="Arial" w:eastAsia="Arial"/>
          <w:sz w:val="18"/>
          <w:szCs w:val="18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first-order</w:t>
      </w:r>
      <w:r>
        <w:rPr>
          <w:rFonts w:ascii="Arial" w:hAnsi="Arial" w:cs="Arial" w:eastAsia="Arial"/>
          <w:sz w:val="18"/>
          <w:szCs w:val="18"/>
          <w:spacing w:val="9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logic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com-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3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conditioning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vironments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collection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string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transforma-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tions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found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procedure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empl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yed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learning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task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536" w:right="-58" w:firstLine="-3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pairs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(usi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ng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minimum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tance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ault).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536" w:right="-58" w:firstLine="-3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(2)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Extract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collection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82" w:right="8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(3)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rule,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counter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536" w:right="-58" w:firstLine="-3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(4)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rule,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find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shortest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conditioning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vironment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applies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it</w:t>
      </w:r>
      <w:r>
        <w:rPr>
          <w:rFonts w:ascii="Arial" w:hAnsi="Arial" w:cs="Arial" w:eastAsia="Arial"/>
          <w:sz w:val="22"/>
          <w:szCs w:val="22"/>
          <w:spacing w:val="-5"/>
          <w:w w:val="11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xamples,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none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xam-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ples.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Restrict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triggered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vironment.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xample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should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illustrate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method.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Assuming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257" w:lineRule="auto"/>
        <w:ind w:left="438" w:right="2580"/>
        <w:jc w:val="left"/>
        <w:tabs>
          <w:tab w:pos="13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emaiten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ematen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igorri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igorri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7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step</w:t>
      </w:r>
      <w:r>
        <w:rPr>
          <w:rFonts w:ascii="Arial" w:hAnsi="Arial" w:cs="Arial" w:eastAsia="Arial"/>
          <w:sz w:val="22"/>
          <w:szCs w:val="22"/>
          <w:spacing w:val="-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(1)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ould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alignment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79.575996" w:type="dxa"/>
      </w:tblPr>
      <w:tblGrid/>
      <w:tr>
        <w:trPr>
          <w:trHeight w:val="341" w:hRule="exact"/>
        </w:trPr>
        <w:tc>
          <w:tcPr>
            <w:tcW w:w="10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40" w:right="-20"/>
              <w:jc w:val="left"/>
              <w:tabs>
                <w:tab w:pos="360" w:val="left"/>
                <w:tab w:pos="78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83" w:right="112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120" w:right="-20"/>
              <w:jc w:val="left"/>
              <w:tabs>
                <w:tab w:pos="400" w:val="left"/>
                <w:tab w:pos="74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39" w:right="-20"/>
              <w:jc w:val="left"/>
              <w:tabs>
                <w:tab w:pos="520" w:val="left"/>
                <w:tab w:pos="880" w:val="left"/>
                <w:tab w:pos="1220" w:val="left"/>
                <w:tab w:pos="1540" w:val="left"/>
                <w:tab w:pos="184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4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0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40" w:right="-20"/>
              <w:jc w:val="left"/>
              <w:tabs>
                <w:tab w:pos="360" w:val="left"/>
                <w:tab w:pos="78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90" w:lineRule="exact"/>
              <w:ind w:left="83" w:right="63"/>
              <w:jc w:val="center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61"/>
                <w:i/>
                <w:position w:val="4"/>
              </w:rPr>
              <w:t>∅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tabs>
                <w:tab w:pos="400" w:val="left"/>
                <w:tab w:pos="74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239" w:right="-20"/>
              <w:jc w:val="left"/>
              <w:tabs>
                <w:tab w:pos="520" w:val="left"/>
                <w:tab w:pos="880" w:val="left"/>
                <w:tab w:pos="1220" w:val="left"/>
                <w:tab w:pos="1540" w:val="left"/>
                <w:tab w:pos="184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4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39" w:lineRule="auto"/>
        <w:ind w:left="100" w:right="-84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ather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act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phonological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24"/>
          <w:w w:val="153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→</w:t>
      </w:r>
      <w:r>
        <w:rPr>
          <w:rFonts w:ascii="Meiryo" w:hAnsi="Meiryo" w:cs="Meiryo" w:eastAsia="Meiryo"/>
          <w:sz w:val="22"/>
          <w:szCs w:val="22"/>
          <w:spacing w:val="41"/>
          <w:w w:val="100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∅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symbols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unchanged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data.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counter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(step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6" w:after="0" w:line="139" w:lineRule="auto"/>
        <w:ind w:left="100" w:right="-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3),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namely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-symbols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igorri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ternate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∅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shortest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conditioning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ment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accurately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generation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(does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apply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igorri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therefore: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2" w:lineRule="auto"/>
        <w:ind w:left="100" w:right="-63" w:firstLine="1524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219.303802pt;margin-top:16.295626pt;width:3.273pt;height:.1pt;mso-position-horizontal-relative:page;mso-position-vertical-relative:paragraph;z-index:-904" coordorigin="4386,326" coordsize="65,2">
            <v:shape style="position:absolute;left:4386;top:326;width:65;height:2" coordorigin="4386,326" coordsize="65,0" path="m4386,326l4452,32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72.000801pt;margin-top:24.821625pt;width:59.776pt;height:.1pt;mso-position-horizontal-relative:page;mso-position-vertical-relative:paragraph;z-index:-903" coordorigin="1440,496" coordsize="1196,2">
            <v:shape style="position:absolute;left:1440;top:496;width:1196;height:2" coordorigin="1440,496" coordsize="1196,0" path="m1440,496l2636,49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268"/>
        </w:rPr>
        <w:t>i</w:t>
      </w:r>
      <w:r>
        <w:rPr>
          <w:rFonts w:ascii="Arial" w:hAnsi="Arial" w:cs="Arial" w:eastAsia="Arial"/>
          <w:sz w:val="22"/>
          <w:szCs w:val="22"/>
          <w:spacing w:val="-33"/>
          <w:w w:val="26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-&gt;</w:t>
      </w:r>
      <w:r>
        <w:rPr>
          <w:rFonts w:ascii="Arial" w:hAnsi="Arial" w:cs="Arial" w:eastAsia="Arial"/>
          <w:sz w:val="22"/>
          <w:szCs w:val="22"/>
          <w:spacing w:val="52"/>
          <w:w w:val="129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∅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 </w:t>
      </w:r>
      <w:r>
        <w:rPr>
          <w:rFonts w:ascii="Meiryo" w:hAnsi="Meiryo" w:cs="Meiryo" w:eastAsia="Meiryo"/>
          <w:sz w:val="22"/>
          <w:szCs w:val="22"/>
          <w:spacing w:val="39"/>
          <w:w w:val="61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||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 </w:t>
      </w:r>
      <w:r>
        <w:rPr>
          <w:rFonts w:ascii="Meiryo" w:hAnsi="Meiryo" w:cs="Meiryo" w:eastAsia="Meiryo"/>
          <w:sz w:val="22"/>
          <w:szCs w:val="22"/>
          <w:spacing w:val="42"/>
          <w:w w:val="6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     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(6)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8"/>
        </w:rPr>
        <w:t>see</w:t>
      </w:r>
      <w:r>
        <w:rPr>
          <w:rFonts w:ascii="Arial" w:hAnsi="Arial" w:cs="Arial" w:eastAsia="Arial"/>
          <w:sz w:val="18"/>
          <w:szCs w:val="18"/>
          <w:spacing w:val="31"/>
          <w:w w:val="7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e.g.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Hulden</w:t>
      </w:r>
      <w:r>
        <w:rPr>
          <w:rFonts w:ascii="Arial" w:hAnsi="Arial" w:cs="Arial" w:eastAsia="Arial"/>
          <w:sz w:val="18"/>
          <w:szCs w:val="18"/>
          <w:spacing w:val="3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(2009b)</w:t>
      </w:r>
      <w:r>
        <w:rPr>
          <w:rFonts w:ascii="Arial" w:hAnsi="Arial" w:cs="Arial" w:eastAsia="Arial"/>
          <w:sz w:val="18"/>
          <w:szCs w:val="18"/>
          <w:spacing w:val="24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details.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other</w:t>
      </w:r>
      <w:r>
        <w:rPr>
          <w:rFonts w:ascii="Arial" w:hAnsi="Arial" w:cs="Arial" w:eastAsia="Arial"/>
          <w:sz w:val="18"/>
          <w:szCs w:val="18"/>
          <w:spacing w:val="25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9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ords,</w:t>
      </w:r>
      <w:r>
        <w:rPr>
          <w:rFonts w:ascii="Arial" w:hAnsi="Arial" w:cs="Arial" w:eastAsia="Arial"/>
          <w:sz w:val="18"/>
          <w:szCs w:val="18"/>
          <w:spacing w:val="4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ork,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skip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intermediate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step</w:t>
      </w:r>
      <w:r>
        <w:rPr>
          <w:rFonts w:ascii="Arial" w:hAnsi="Arial" w:cs="Arial" w:eastAsia="Arial"/>
          <w:sz w:val="18"/>
          <w:szCs w:val="18"/>
          <w:spacing w:val="14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defining</w:t>
      </w:r>
      <w:r>
        <w:rPr>
          <w:rFonts w:ascii="Arial" w:hAnsi="Arial" w:cs="Arial" w:eastAsia="Arial"/>
          <w:sz w:val="18"/>
          <w:szCs w:val="18"/>
          <w:spacing w:val="2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our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obser</w:t>
      </w:r>
      <w:r>
        <w:rPr>
          <w:rFonts w:ascii="Arial" w:hAnsi="Arial" w:cs="Arial" w:eastAsia="Arial"/>
          <w:sz w:val="18"/>
          <w:szCs w:val="18"/>
          <w:spacing w:val="-4"/>
          <w:w w:val="88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2" w:lineRule="exact"/>
        <w:ind w:left="100" w:right="-4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3"/>
        </w:rPr>
        <w:t>tions</w:t>
      </w:r>
      <w:r>
        <w:rPr>
          <w:rFonts w:ascii="Arial" w:hAnsi="Arial" w:cs="Arial" w:eastAsia="Arial"/>
          <w:sz w:val="18"/>
          <w:szCs w:val="18"/>
          <w:spacing w:val="29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as</w:t>
      </w:r>
      <w:r>
        <w:rPr>
          <w:rFonts w:ascii="Arial" w:hAnsi="Arial" w:cs="Arial" w:eastAsia="Arial"/>
          <w:sz w:val="18"/>
          <w:szCs w:val="18"/>
          <w:spacing w:val="-11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logical</w:t>
      </w:r>
      <w:r>
        <w:rPr>
          <w:rFonts w:ascii="Arial" w:hAnsi="Arial" w:cs="Arial" w:eastAsia="Arial"/>
          <w:sz w:val="18"/>
          <w:szCs w:val="18"/>
          <w:spacing w:val="4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statements</w:t>
      </w:r>
      <w:r>
        <w:rPr>
          <w:rFonts w:ascii="Arial" w:hAnsi="Arial" w:cs="Arial" w:eastAsia="Arial"/>
          <w:sz w:val="18"/>
          <w:szCs w:val="18"/>
          <w:spacing w:val="-1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directly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co</w:t>
      </w:r>
      <w:r>
        <w:rPr>
          <w:rFonts w:ascii="Arial" w:hAnsi="Arial" w:cs="Arial" w:eastAsia="Arial"/>
          <w:sz w:val="18"/>
          <w:szCs w:val="18"/>
          <w:spacing w:val="-6"/>
          <w:w w:val="86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86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ert</w:t>
      </w:r>
      <w:r>
        <w:rPr>
          <w:rFonts w:ascii="Arial" w:hAnsi="Arial" w:cs="Arial" w:eastAsia="Arial"/>
          <w:sz w:val="18"/>
          <w:szCs w:val="18"/>
          <w:spacing w:val="24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our</w:t>
      </w:r>
      <w:r>
        <w:rPr>
          <w:rFonts w:ascii="Arial" w:hAnsi="Arial" w:cs="Arial" w:eastAsia="Arial"/>
          <w:sz w:val="18"/>
          <w:szCs w:val="18"/>
          <w:spacing w:val="10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obser</w:t>
      </w:r>
      <w:r>
        <w:rPr>
          <w:rFonts w:ascii="Arial" w:hAnsi="Arial" w:cs="Arial" w:eastAsia="Arial"/>
          <w:sz w:val="18"/>
          <w:szCs w:val="18"/>
          <w:spacing w:val="-4"/>
          <w:w w:val="88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ations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3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compet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ing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shortest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general-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ization: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could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chosen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condition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-deletion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rule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-20"/>
          <w:w w:val="12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Both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ditioning</w:t>
      </w:r>
      <w:r>
        <w:rPr>
          <w:rFonts w:ascii="Arial" w:hAnsi="Arial" w:cs="Arial" w:eastAsia="Arial"/>
          <w:sz w:val="22"/>
          <w:szCs w:val="22"/>
          <w:spacing w:val="-1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vironments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ctly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symbol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resol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cases,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choose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conditioning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vironments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xtend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arther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arbitrary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decision—albeit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does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support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phonology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assimilation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conditioned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viously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heard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gments—and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ery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similar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obtained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ardless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left/ri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ght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bias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learn-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learned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method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simultaneously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llel)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phase.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3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String-to-string</w:t>
      </w:r>
      <w:r>
        <w:rPr>
          <w:rFonts w:ascii="Arial" w:hAnsi="Arial" w:cs="Arial" w:eastAsia="Arial"/>
          <w:sz w:val="22"/>
          <w:szCs w:val="22"/>
          <w:spacing w:val="49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vs.</w:t>
      </w:r>
      <w:r>
        <w:rPr>
          <w:rFonts w:ascii="Arial" w:hAnsi="Arial" w:cs="Arial" w:eastAsia="Arial"/>
          <w:sz w:val="22"/>
          <w:szCs w:val="22"/>
          <w:spacing w:val="-4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single-symbol</w:t>
      </w:r>
      <w:r>
        <w:rPr>
          <w:rFonts w:ascii="Arial" w:hAnsi="Arial" w:cs="Arial" w:eastAsia="Arial"/>
          <w:sz w:val="22"/>
          <w:szCs w:val="22"/>
          <w:spacing w:val="-14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7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some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cases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eral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consecut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symbols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output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learning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39" w:lineRule="auto"/>
        <w:ind w:left="1689" w:right="1789"/>
        <w:jc w:val="center"/>
        <w:tabs>
          <w:tab w:pos="2020" w:val="left"/>
          <w:tab w:pos="2360" w:val="left"/>
          <w:tab w:pos="2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∅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ab/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corresponding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dialect-standard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daut/dit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requirement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formalism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write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restricted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single-symbol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writes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ays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this: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ther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one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create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string-to-string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writing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416" w:lineRule="exact"/>
        <w:ind w:left="296" w:right="240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  <w:position w:val="1"/>
        </w:rPr>
        <w:t>au</w:t>
      </w:r>
      <w:r>
        <w:rPr>
          <w:rFonts w:ascii="Arial" w:hAnsi="Arial" w:cs="Arial" w:eastAsia="Arial"/>
          <w:sz w:val="22"/>
          <w:szCs w:val="22"/>
          <w:spacing w:val="3"/>
          <w:w w:val="84"/>
          <w:position w:val="1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1"/>
        </w:rPr>
        <w:t>→</w:t>
      </w:r>
      <w:r>
        <w:rPr>
          <w:rFonts w:ascii="Meiryo" w:hAnsi="Meiryo" w:cs="Meiryo" w:eastAsia="Meiryo"/>
          <w:sz w:val="22"/>
          <w:szCs w:val="22"/>
          <w:spacing w:val="-16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5"/>
          <w:i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-53"/>
          <w:w w:val="165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5"/>
          <w:i/>
          <w:position w:val="1"/>
        </w:rPr>
        <w:t>/</w:t>
      </w:r>
      <w:r>
        <w:rPr>
          <w:rFonts w:ascii="Arial" w:hAnsi="Arial" w:cs="Arial" w:eastAsia="Arial"/>
          <w:sz w:val="22"/>
          <w:szCs w:val="22"/>
          <w:spacing w:val="-39"/>
          <w:w w:val="165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1"/>
        </w:rPr>
        <w:t>CONTEXT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0" w:after="0" w:line="240" w:lineRule="auto"/>
        <w:ind w:right="22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create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separate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64" w:lineRule="auto"/>
        <w:ind w:right="57" w:firstLine="33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79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→</w:t>
      </w:r>
      <w:r>
        <w:rPr>
          <w:rFonts w:ascii="Meiryo" w:hAnsi="Meiryo" w:cs="Meiryo" w:eastAsia="Meiryo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5"/>
          <w:i/>
        </w:rPr>
        <w:t>i</w:t>
      </w:r>
      <w:r>
        <w:rPr>
          <w:rFonts w:ascii="Arial" w:hAnsi="Arial" w:cs="Arial" w:eastAsia="Arial"/>
          <w:sz w:val="22"/>
          <w:szCs w:val="22"/>
          <w:spacing w:val="-53"/>
          <w:w w:val="16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5"/>
          <w:i/>
        </w:rPr>
        <w:t>/</w:t>
      </w:r>
      <w:r>
        <w:rPr>
          <w:rFonts w:ascii="Arial" w:hAnsi="Arial" w:cs="Arial" w:eastAsia="Arial"/>
          <w:sz w:val="22"/>
          <w:szCs w:val="22"/>
          <w:spacing w:val="-39"/>
          <w:w w:val="16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CONTEXT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→</w:t>
      </w:r>
      <w:r>
        <w:rPr>
          <w:rFonts w:ascii="Meiryo" w:hAnsi="Meiryo" w:cs="Meiryo" w:eastAsia="Meiryo"/>
          <w:sz w:val="22"/>
          <w:szCs w:val="22"/>
          <w:spacing w:val="-16"/>
          <w:w w:val="100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∅</w:t>
      </w:r>
      <w:r>
        <w:rPr>
          <w:rFonts w:ascii="Meiryo" w:hAnsi="Meiryo" w:cs="Meiryo" w:eastAsia="Meiryo"/>
          <w:sz w:val="22"/>
          <w:szCs w:val="22"/>
          <w:spacing w:val="9"/>
          <w:w w:val="6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8"/>
          <w:i/>
        </w:rPr>
        <w:t>/</w:t>
      </w:r>
      <w:r>
        <w:rPr>
          <w:rFonts w:ascii="Arial" w:hAnsi="Arial" w:cs="Arial" w:eastAsia="Arial"/>
          <w:sz w:val="22"/>
          <w:szCs w:val="22"/>
          <w:spacing w:val="-55"/>
          <w:w w:val="17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CONTEXT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where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CONTEXT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minimal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condition-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vironment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determined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rest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aluated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choices,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ference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them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312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5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aluation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3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measured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proaches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usual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parameters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precision,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harmonic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combination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them,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score,</w:t>
      </w:r>
      <w:r>
        <w:rPr>
          <w:rFonts w:ascii="Arial" w:hAnsi="Arial" w:cs="Arial" w:eastAsia="Arial"/>
          <w:sz w:val="22"/>
          <w:szCs w:val="22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analyzed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4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erent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options</w:t>
      </w:r>
      <w:r>
        <w:rPr>
          <w:rFonts w:ascii="Arial" w:hAnsi="Arial" w:cs="Arial" w:eastAsia="Arial"/>
          <w:sz w:val="22"/>
          <w:szCs w:val="22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approaches</w:t>
      </w:r>
      <w:r>
        <w:rPr>
          <w:rFonts w:ascii="Arial" w:hAnsi="Arial" w:cs="Arial" w:eastAsia="Arial"/>
          <w:sz w:val="22"/>
          <w:szCs w:val="22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fect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these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three</w:t>
      </w:r>
      <w:r>
        <w:rPr>
          <w:rFonts w:ascii="Arial" w:hAnsi="Arial" w:cs="Arial" w:eastAsia="Arial"/>
          <w:sz w:val="22"/>
          <w:szCs w:val="22"/>
          <w:spacing w:val="28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rameters.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we,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especially</w:t>
      </w:r>
      <w:r>
        <w:rPr>
          <w:rFonts w:ascii="Arial" w:hAnsi="Arial" w:cs="Arial" w:eastAsia="Arial"/>
          <w:sz w:val="22"/>
          <w:szCs w:val="22"/>
          <w:spacing w:val="3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3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Mar w:header="1492" w:footer="1217" w:top="2240" w:bottom="1400" w:left="1340" w:right="1320"/>
          <w:headerReference w:type="default" r:id="rId25"/>
          <w:footerReference w:type="default" r:id="rId26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9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2.614807pt;margin-top:-4.16312pt;width:147.972pt;height:.1pt;mso-position-horizontal-relative:page;mso-position-vertical-relative:paragraph;z-index:-900" coordorigin="7052,-83" coordsize="2959,2">
            <v:shape style="position:absolute;left:7052;top:-83;width:2959;height:2" coordorigin="7052,-83" coordsize="2959,0" path="m7052,-83l10012,-83e" filled="f" stroked="t" strokeweight=".54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recall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unkn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dialect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wnside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naturall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leads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precision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8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control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introducing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filter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candidates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mentioned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filters: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obli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atory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candidate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found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jc w:val="left"/>
        <w:rPr>
          <w:sz w:val="10"/>
          <w:szCs w:val="10"/>
        </w:rPr>
      </w:pPr>
      <w:rPr/>
      <w:r>
        <w:rPr>
          <w:sz w:val="10"/>
          <w:szCs w:val="10"/>
        </w:rPr>
        <w:br w:type="column"/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88.280029" w:type="dxa"/>
      </w:tblPr>
      <w:tblGrid/>
      <w:tr>
        <w:trPr>
          <w:trHeight w:val="283" w:hRule="exact"/>
        </w:trPr>
        <w:tc>
          <w:tcPr>
            <w:tcW w:w="7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74"/>
                <w:i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74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≥</w:t>
            </w:r>
            <w:r>
              <w:rPr>
                <w:rFonts w:ascii="Meiryo" w:hAnsi="Meiryo" w:cs="Meiryo" w:eastAsia="Meiryo"/>
                <w:sz w:val="22"/>
                <w:szCs w:val="22"/>
                <w:spacing w:val="-23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38.95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66.78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49.20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7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74"/>
                <w:i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74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≥</w:t>
            </w:r>
            <w:r>
              <w:rPr>
                <w:rFonts w:ascii="Meiryo" w:hAnsi="Meiryo" w:cs="Meiryo" w:eastAsia="Meiryo"/>
                <w:sz w:val="22"/>
                <w:szCs w:val="22"/>
                <w:spacing w:val="-23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46.99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57.14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51.57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98" w:hRule="exact"/>
        </w:trPr>
        <w:tc>
          <w:tcPr>
            <w:tcW w:w="769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74"/>
                <w:i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74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≥</w:t>
            </w:r>
            <w:r>
              <w:rPr>
                <w:rFonts w:ascii="Meiryo" w:hAnsi="Meiryo" w:cs="Meiryo" w:eastAsia="Meiryo"/>
                <w:sz w:val="22"/>
                <w:szCs w:val="22"/>
                <w:spacing w:val="-23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49.39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53.82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51.51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</w:tbl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obtained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Precision,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scores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changing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minimum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correspondences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construct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rest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options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xperiments: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rule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applied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45"/>
          <w:pgMar w:header="1492" w:footer="967" w:top="1900" w:bottom="1160" w:left="1340" w:right="1320"/>
          <w:headerReference w:type="default" r:id="rId27"/>
          <w:footerReference w:type="default" r:id="rId28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40" w:lineRule="auto"/>
        <w:ind w:left="100" w:right="85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8"/>
        </w:rPr>
        <w:t>dard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(by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xisting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89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                                              </w:t>
      </w:r>
      <w:r>
        <w:rPr>
          <w:rFonts w:ascii="Arial" w:hAnsi="Arial" w:cs="Arial" w:eastAsia="Arial"/>
          <w:sz w:val="22"/>
          <w:szCs w:val="22"/>
          <w:spacing w:val="30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70" w:lineRule="atLeast"/>
        <w:ind w:left="100" w:right="4886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614807pt;margin-top:.213909pt;width:147.972pt;height:65.581552pt;mso-position-horizontal-relative:page;mso-position-vertical-relative:paragraph;z-index:-89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65" w:hRule="exact"/>
                    </w:trPr>
                    <w:tc>
                      <w:tcPr>
                        <w:tcW w:w="769" w:type="dxa"/>
                        <w:tcBorders>
                          <w:top w:val="nil" w:sz="6" w:space="0" w:color="auto"/>
                          <w:bottom w:val="single" w:sz="4.360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4.360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9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4.360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9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4.360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9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-3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769" w:type="dxa"/>
                        <w:tcBorders>
                          <w:top w:val="single" w:sz="4.360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48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4"/>
                            <w:i/>
                            <w:position w:val="3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2"/>
                            <w:w w:val="174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3"/>
                          </w:rPr>
                          <w:t>≥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-23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3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.360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70.28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.360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58.13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.360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63.64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76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9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4"/>
                            <w:i/>
                            <w:position w:val="4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2"/>
                            <w:w w:val="174"/>
                            <w:i/>
                            <w:position w:val="4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≥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-23"/>
                            <w:w w:val="100"/>
                            <w:i/>
                            <w:position w:val="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4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8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1"/>
                          </w:rPr>
                          <w:t>70.18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8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1"/>
                          </w:rPr>
                          <w:t>53.16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8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1"/>
                          </w:rPr>
                          <w:t>60.49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769" w:type="dxa"/>
                        <w:tcBorders>
                          <w:top w:val="nil" w:sz="6" w:space="0" w:color="auto"/>
                          <w:bottom w:val="single" w:sz="6.9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9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4"/>
                            <w:i/>
                            <w:position w:val="4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2"/>
                            <w:w w:val="174"/>
                            <w:i/>
                            <w:position w:val="4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≥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-23"/>
                            <w:w w:val="100"/>
                            <w:i/>
                            <w:position w:val="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4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6.9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8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1"/>
                          </w:rPr>
                          <w:t>71.76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6.9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8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1"/>
                          </w:rPr>
                          <w:t>51.50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6.9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8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1"/>
                          </w:rPr>
                          <w:t>59.96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analyzer),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(2)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which,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Basque,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picks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frequently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occurring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unigram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count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eparate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wspaper</w:t>
      </w:r>
      <w:r>
        <w:rPr>
          <w:rFonts w:ascii="Arial" w:hAnsi="Arial" w:cs="Arial" w:eastAsia="Arial"/>
          <w:sz w:val="22"/>
          <w:szCs w:val="22"/>
          <w:spacing w:val="5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pus.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latter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turns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ser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much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prominent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role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0" w:left="1340" w:right="1320"/>
        </w:sectPr>
      </w:pPr>
      <w:rPr/>
    </w:p>
    <w:p>
      <w:pPr>
        <w:spacing w:before="18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2.614807pt;margin-top:72.435097pt;width:147.972pt;height:.1pt;mso-position-horizontal-relative:page;mso-position-vertical-relative:page;z-index:-901" coordorigin="7052,1449" coordsize="2959,2">
            <v:shape style="position:absolute;left:7052;top:1449;width:2959;height:2" coordorigin="7052,1449" coordsize="2959,0" path="m7052,1449l10012,1449e" filled="f" stroked="t" strokeweight=".8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almost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completely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gligible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432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337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Results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mentioned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e,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learning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made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80%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corpus,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ving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20%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e-mentioned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approaches.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aluation,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tested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those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dialect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fer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(which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minority).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ation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part,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tested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301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dialect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tion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part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51" w:lineRule="auto"/>
        <w:ind w:left="100" w:right="-61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baseline—i.e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simple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memo-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rization</w:t>
      </w:r>
      <w:r>
        <w:rPr>
          <w:rFonts w:ascii="Arial" w:hAnsi="Arial" w:cs="Arial" w:eastAsia="Arial"/>
          <w:sz w:val="22"/>
          <w:szCs w:val="22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ord-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correspondences—are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%):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95.62,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43.52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59.82.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pected,</w:t>
      </w:r>
      <w:r>
        <w:rPr>
          <w:rFonts w:ascii="Arial" w:hAnsi="Arial" w:cs="Arial" w:eastAsia="Arial"/>
          <w:sz w:val="22"/>
          <w:szCs w:val="22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precision</w:t>
      </w:r>
      <w:r>
        <w:rPr>
          <w:rFonts w:ascii="Arial" w:hAnsi="Arial" w:cs="Arial" w:eastAsia="Arial"/>
          <w:sz w:val="22"/>
          <w:szCs w:val="22"/>
          <w:spacing w:val="4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high: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2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answer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usually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correct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one.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But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recall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pected:</w:t>
      </w:r>
      <w:r>
        <w:rPr>
          <w:rFonts w:ascii="Arial" w:hAnsi="Arial" w:cs="Arial" w:eastAsia="Arial"/>
          <w:sz w:val="22"/>
          <w:szCs w:val="22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slightly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less</w:t>
      </w:r>
      <w:r>
        <w:rPr>
          <w:rFonts w:ascii="Arial" w:hAnsi="Arial" w:cs="Arial" w:eastAsia="Arial"/>
          <w:sz w:val="22"/>
          <w:szCs w:val="22"/>
          <w:spacing w:val="-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uation</w:t>
      </w:r>
      <w:r>
        <w:rPr>
          <w:rFonts w:ascii="Arial" w:hAnsi="Arial" w:cs="Arial" w:eastAsia="Arial"/>
          <w:sz w:val="22"/>
          <w:szCs w:val="22"/>
          <w:spacing w:val="2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corpus</w:t>
      </w:r>
      <w:r>
        <w:rPr>
          <w:rFonts w:ascii="Arial" w:hAnsi="Arial" w:cs="Arial" w:eastAsia="Arial"/>
          <w:sz w:val="22"/>
          <w:szCs w:val="22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been</w:t>
      </w:r>
      <w:r>
        <w:rPr>
          <w:rFonts w:ascii="Arial" w:hAnsi="Arial" w:cs="Arial" w:eastAsia="Arial"/>
          <w:sz w:val="22"/>
          <w:szCs w:val="22"/>
          <w:spacing w:val="-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encountered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before.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109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Results</w:t>
      </w:r>
      <w:r>
        <w:rPr>
          <w:rFonts w:ascii="Arial" w:hAnsi="Arial" w:cs="Arial" w:eastAsia="Arial"/>
          <w:sz w:val="22"/>
          <w:szCs w:val="22"/>
          <w:spacing w:val="2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with</w:t>
      </w:r>
      <w:r>
        <w:rPr>
          <w:rFonts w:ascii="Arial" w:hAnsi="Arial" w:cs="Arial" w:eastAsia="Arial"/>
          <w:sz w:val="22"/>
          <w:szCs w:val="22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lexdiff</w:t>
      </w:r>
      <w:r>
        <w:rPr>
          <w:rFonts w:ascii="Arial" w:hAnsi="Arial" w:cs="Arial" w:eastAsia="Arial"/>
          <w:sz w:val="22"/>
          <w:szCs w:val="22"/>
          <w:spacing w:val="6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ariations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3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72pt;width:59.776pt;height:.1pt;mso-position-horizontal-relative:page;mso-position-vertical-relative:paragraph;z-index:-902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reason</w:t>
      </w:r>
      <w:r>
        <w:rPr>
          <w:rFonts w:ascii="Arial" w:hAnsi="Arial" w:cs="Arial" w:eastAsia="Arial"/>
          <w:sz w:val="18"/>
          <w:szCs w:val="18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baseline</w:t>
      </w:r>
      <w:r>
        <w:rPr>
          <w:rFonts w:ascii="Arial" w:hAnsi="Arial" w:cs="Arial" w:eastAsia="Arial"/>
          <w:sz w:val="18"/>
          <w:szCs w:val="18"/>
          <w:spacing w:val="23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does</w:t>
      </w:r>
      <w:r>
        <w:rPr>
          <w:rFonts w:ascii="Arial" w:hAnsi="Arial" w:cs="Arial" w:eastAsia="Arial"/>
          <w:sz w:val="18"/>
          <w:szCs w:val="18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sh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100%</w:t>
      </w:r>
      <w:r>
        <w:rPr>
          <w:rFonts w:ascii="Arial" w:hAnsi="Arial" w:cs="Arial" w:eastAsia="Arial"/>
          <w:sz w:val="18"/>
          <w:szCs w:val="18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precision</w:t>
      </w:r>
      <w:r>
        <w:rPr>
          <w:rFonts w:ascii="Arial" w:hAnsi="Arial" w:cs="Arial" w:eastAsia="Arial"/>
          <w:sz w:val="18"/>
          <w:szCs w:val="18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corpus</w:t>
      </w:r>
      <w:r>
        <w:rPr>
          <w:rFonts w:ascii="Arial" w:hAnsi="Arial" w:cs="Arial" w:eastAsia="Arial"/>
          <w:sz w:val="18"/>
          <w:szCs w:val="18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contains</w:t>
      </w:r>
      <w:r>
        <w:rPr>
          <w:rFonts w:ascii="Arial" w:hAnsi="Arial" w:cs="Arial" w:eastAsia="Arial"/>
          <w:sz w:val="18"/>
          <w:szCs w:val="18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minor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inconsistencies</w:t>
      </w:r>
      <w:r>
        <w:rPr>
          <w:rFonts w:ascii="Arial" w:hAnsi="Arial" w:cs="Arial" w:eastAsia="Arial"/>
          <w:sz w:val="18"/>
          <w:szCs w:val="18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accepted</w:t>
      </w:r>
      <w:r>
        <w:rPr>
          <w:rFonts w:ascii="Arial" w:hAnsi="Arial" w:cs="Arial" w:eastAsia="Arial"/>
          <w:sz w:val="18"/>
          <w:szCs w:val="18"/>
          <w:spacing w:val="18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al-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ternat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spellings,</w:t>
      </w:r>
      <w:r>
        <w:rPr>
          <w:rFonts w:ascii="Arial" w:hAnsi="Arial" w:cs="Arial" w:eastAsia="Arial"/>
          <w:sz w:val="18"/>
          <w:szCs w:val="18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our</w:t>
      </w:r>
      <w:r>
        <w:rPr>
          <w:rFonts w:ascii="Arial" w:hAnsi="Arial" w:cs="Arial" w:eastAsia="Arial"/>
          <w:sz w:val="18"/>
          <w:szCs w:val="18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18"/>
          <w:szCs w:val="18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measuring</w:t>
      </w:r>
      <w:r>
        <w:rPr>
          <w:rFonts w:ascii="Arial" w:hAnsi="Arial" w:cs="Arial" w:eastAsia="Arial"/>
          <w:sz w:val="18"/>
          <w:szCs w:val="18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precision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su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fers</w:t>
      </w:r>
      <w:r>
        <w:rPr>
          <w:rFonts w:ascii="Arial" w:hAnsi="Arial" w:cs="Arial" w:eastAsia="Arial"/>
          <w:sz w:val="18"/>
          <w:szCs w:val="18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such</w:t>
      </w:r>
      <w:r>
        <w:rPr>
          <w:rFonts w:ascii="Arial" w:hAnsi="Arial" w:cs="Arial" w:eastAsia="Arial"/>
          <w:sz w:val="18"/>
          <w:szCs w:val="18"/>
          <w:spacing w:val="11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xamples</w:t>
      </w:r>
      <w:r>
        <w:rPr>
          <w:rFonts w:ascii="Arial" w:hAnsi="Arial" w:cs="Arial" w:eastAsia="Arial"/>
          <w:sz w:val="18"/>
          <w:szCs w:val="18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pr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viding</w:t>
      </w:r>
      <w:r>
        <w:rPr>
          <w:rFonts w:ascii="Arial" w:hAnsi="Arial" w:cs="Arial" w:eastAsia="Arial"/>
          <w:sz w:val="18"/>
          <w:szCs w:val="18"/>
          <w:spacing w:val="4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both</w:t>
      </w:r>
      <w:r>
        <w:rPr>
          <w:rFonts w:ascii="Arial" w:hAnsi="Arial" w:cs="Arial" w:eastAsia="Arial"/>
          <w:sz w:val="18"/>
          <w:szCs w:val="18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learned</w:t>
      </w:r>
      <w:r>
        <w:rPr>
          <w:rFonts w:ascii="Arial" w:hAnsi="Arial" w:cs="Arial" w:eastAsia="Arial"/>
          <w:sz w:val="18"/>
          <w:szCs w:val="18"/>
          <w:spacing w:val="-9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alterna-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es</w:t>
      </w:r>
      <w:r>
        <w:rPr>
          <w:rFonts w:ascii="Arial" w:hAnsi="Arial" w:cs="Arial" w:eastAsia="Arial"/>
          <w:sz w:val="18"/>
          <w:szCs w:val="18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dialectal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ord,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one</w:t>
      </w:r>
      <w:r>
        <w:rPr>
          <w:rFonts w:ascii="Arial" w:hAnsi="Arial" w:cs="Arial" w:eastAsia="Arial"/>
          <w:sz w:val="18"/>
          <w:szCs w:val="18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counted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17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being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correct.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70" w:lineRule="exact"/>
        <w:ind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able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3: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  <w:position w:val="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1"/>
        </w:rPr>
        <w:t>alues</w:t>
      </w:r>
      <w:r>
        <w:rPr>
          <w:rFonts w:ascii="Arial" w:hAnsi="Arial" w:cs="Arial" w:eastAsia="Arial"/>
          <w:sz w:val="20"/>
          <w:szCs w:val="20"/>
          <w:spacing w:val="37"/>
          <w:w w:val="89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1"/>
        </w:rPr>
        <w:t>obtained</w:t>
      </w:r>
      <w:r>
        <w:rPr>
          <w:rFonts w:ascii="Arial" w:hAnsi="Arial" w:cs="Arial" w:eastAsia="Arial"/>
          <w:sz w:val="20"/>
          <w:szCs w:val="20"/>
          <w:spacing w:val="35"/>
          <w:w w:val="89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for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1"/>
        </w:rPr>
        <w:t>Precision,</w:t>
      </w:r>
      <w:r>
        <w:rPr>
          <w:rFonts w:ascii="Arial" w:hAnsi="Arial" w:cs="Arial" w:eastAsia="Arial"/>
          <w:sz w:val="20"/>
          <w:szCs w:val="20"/>
          <w:spacing w:val="42"/>
          <w:w w:val="9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Recall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score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changing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threshold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correspondences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applying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post-filte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5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threshold—this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string-change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sults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clearly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xtract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(frequen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better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obtain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precision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spurious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outputs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en—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ent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gitimately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tandard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dialect.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-score</w:t>
      </w:r>
      <w:r>
        <w:rPr>
          <w:rFonts w:ascii="Arial" w:hAnsi="Arial" w:cs="Arial" w:eastAsia="Arial"/>
          <w:sz w:val="22"/>
          <w:szCs w:val="22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doesn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3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ery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much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maintains</w:t>
      </w:r>
      <w:r>
        <w:rPr>
          <w:rFonts w:ascii="Arial" w:hAnsi="Arial" w:cs="Arial" w:eastAsia="Arial"/>
          <w:sz w:val="22"/>
          <w:szCs w:val="22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similar</w:t>
      </w:r>
      <w:r>
        <w:rPr>
          <w:rFonts w:ascii="Arial" w:hAnsi="Arial" w:cs="Arial" w:eastAsia="Arial"/>
          <w:sz w:val="22"/>
          <w:szCs w:val="22"/>
          <w:spacing w:val="3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alues</w:t>
      </w:r>
      <w:r>
        <w:rPr>
          <w:rFonts w:ascii="Arial" w:hAnsi="Arial" w:cs="Arial" w:eastAsia="Arial"/>
          <w:sz w:val="22"/>
          <w:szCs w:val="22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through-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out.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problem</w:t>
      </w:r>
      <w:r>
        <w:rPr>
          <w:rFonts w:ascii="Arial" w:hAnsi="Arial" w:cs="Arial" w:eastAsia="Arial"/>
          <w:sz w:val="22"/>
          <w:szCs w:val="22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approach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noted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before: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rules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produce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4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number</w:t>
      </w:r>
      <w:r>
        <w:rPr>
          <w:rFonts w:ascii="Arial" w:hAnsi="Arial" w:cs="Arial" w:eastAsia="Arial"/>
          <w:sz w:val="22"/>
          <w:szCs w:val="22"/>
          <w:spacing w:val="4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outputs</w:t>
      </w:r>
      <w:r>
        <w:rPr>
          <w:rFonts w:ascii="Arial" w:hAnsi="Arial" w:cs="Arial" w:eastAsia="Arial"/>
          <w:sz w:val="22"/>
          <w:szCs w:val="22"/>
          <w:spacing w:val="4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input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consequence</w:t>
      </w:r>
      <w:r>
        <w:rPr>
          <w:rFonts w:ascii="Arial" w:hAnsi="Arial" w:cs="Arial" w:eastAsia="Arial"/>
          <w:sz w:val="22"/>
          <w:szCs w:val="22"/>
          <w:spacing w:val="2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precision</w:t>
      </w:r>
      <w:r>
        <w:rPr>
          <w:rFonts w:ascii="Arial" w:hAnsi="Arial" w:cs="Arial" w:eastAsia="Arial"/>
          <w:sz w:val="22"/>
          <w:szCs w:val="22"/>
          <w:spacing w:val="3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fers,</w:t>
      </w:r>
      <w:r>
        <w:rPr>
          <w:rFonts w:ascii="Arial" w:hAnsi="Arial" w:cs="Arial" w:eastAsia="Arial"/>
          <w:sz w:val="22"/>
          <w:szCs w:val="22"/>
          <w:spacing w:val="3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though</w:t>
      </w:r>
      <w:r>
        <w:rPr>
          <w:rFonts w:ascii="Arial" w:hAnsi="Arial" w:cs="Arial" w:eastAsia="Arial"/>
          <w:sz w:val="22"/>
          <w:szCs w:val="22"/>
          <w:spacing w:val="2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only</w:t>
      </w:r>
      <w:r>
        <w:rPr>
          <w:rFonts w:ascii="Arial" w:hAnsi="Arial" w:cs="Arial" w:eastAsia="Arial"/>
          <w:sz w:val="22"/>
          <w:szCs w:val="22"/>
          <w:spacing w:val="3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those</w:t>
      </w:r>
      <w:r>
        <w:rPr>
          <w:rFonts w:ascii="Arial" w:hAnsi="Arial" w:cs="Arial" w:eastAsia="Arial"/>
          <w:sz w:val="22"/>
          <w:szCs w:val="22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output</w:t>
      </w:r>
      <w:r>
        <w:rPr>
          <w:rFonts w:ascii="Arial" w:hAnsi="Arial" w:cs="Arial" w:eastAsia="Arial"/>
          <w:sz w:val="22"/>
          <w:szCs w:val="22"/>
          <w:spacing w:val="2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retained</w:t>
      </w:r>
      <w:r>
        <w:rPr>
          <w:rFonts w:ascii="Arial" w:hAnsi="Arial" w:cs="Arial" w:eastAsia="Arial"/>
          <w:sz w:val="22"/>
          <w:szCs w:val="22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respond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actual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5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additional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unigram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place,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edl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unigram-filtered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sults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right="59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maximum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number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applications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single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applying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rules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parallel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sequentiall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compacting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more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xt-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sensit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vit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shall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here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oursel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present-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best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options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9"/>
          <w:w w:val="87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-score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table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8" w:lineRule="exact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general,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may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applying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.157799pt;margin-top:-2.993573pt;width:144.486pt;height:66.352pt;mso-position-horizontal-relative:page;mso-position-vertical-relative:paragraph;z-index:-89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81" w:hRule="exact"/>
                    </w:trPr>
                    <w:tc>
                      <w:tcPr>
                        <w:tcW w:w="700" w:type="dxa"/>
                        <w:tcBorders>
                          <w:top w:val="single" w:sz="6.984" w:space="0" w:color="000000"/>
                          <w:bottom w:val="single" w:sz="4.360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730" w:type="dxa"/>
                        <w:tcBorders>
                          <w:top w:val="single" w:sz="6.984" w:space="0" w:color="000000"/>
                          <w:bottom w:val="single" w:sz="4.360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6.984" w:space="0" w:color="000000"/>
                          <w:bottom w:val="single" w:sz="4.360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6.984" w:space="0" w:color="000000"/>
                          <w:bottom w:val="single" w:sz="4.360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-3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700" w:type="dxa"/>
                        <w:tcBorders>
                          <w:top w:val="single" w:sz="4.360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Exp1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.360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72.20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.360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57.81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.360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4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64.21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70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Exp2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72.13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58.47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64.59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700" w:type="dxa"/>
                        <w:tcBorders>
                          <w:top w:val="nil" w:sz="6" w:space="0" w:color="auto"/>
                          <w:bottom w:val="single" w:sz="6.9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Exp3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6.9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75.10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6.9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60.13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nil" w:sz="6" w:space="0" w:color="auto"/>
                          <w:bottom w:val="single" w:sz="6.9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66.79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P</w:t>
      </w:r>
      <w:r>
        <w:rPr>
          <w:rFonts w:ascii="Arial" w:hAnsi="Arial" w:cs="Arial" w:eastAsia="Arial"/>
          <w:sz w:val="9"/>
          <w:szCs w:val="9"/>
          <w:spacing w:val="-2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vs</w:t>
      </w:r>
      <w:r>
        <w:rPr>
          <w:rFonts w:ascii="Arial" w:hAnsi="Arial" w:cs="Arial" w:eastAsia="Arial"/>
          <w:sz w:val="9"/>
          <w:szCs w:val="9"/>
          <w:spacing w:val="-4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98"/>
        </w:rPr>
        <w:t>R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29" w:after="0" w:line="240" w:lineRule="auto"/>
        <w:ind w:right="2104"/>
        <w:jc w:val="right"/>
        <w:rPr>
          <w:rFonts w:ascii="Arial" w:hAnsi="Arial" w:cs="Arial" w:eastAsia="Arial"/>
          <w:sz w:val="9"/>
          <w:szCs w:val="9"/>
        </w:rPr>
      </w:pPr>
      <w:rPr/>
      <w:r>
        <w:rPr/>
        <w:pict>
          <v:group style="position:absolute;margin-left:340.826294pt;margin-top:4.042377pt;width:194.480999pt;height:131.732999pt;mso-position-horizontal-relative:page;mso-position-vertical-relative:paragraph;z-index:-898" coordorigin="6817,81" coordsize="3890,2635">
            <v:group style="position:absolute;left:6820;top:2712;width:40;height:2" coordorigin="6820,2712" coordsize="40,2">
              <v:shape style="position:absolute;left:6820;top:2712;width:40;height:2" coordorigin="6820,2712" coordsize="40,0" path="m6820,2712l6859,2712e" filled="f" stroked="t" strokeweight=".315pt" strokecolor="#000000">
                <v:path arrowok="t"/>
              </v:shape>
            </v:group>
            <v:group style="position:absolute;left:6820;top:2673;width:2;height:40" coordorigin="6820,2673" coordsize="2,40">
              <v:shape style="position:absolute;left:6820;top:2673;width:2;height:40" coordorigin="6820,2673" coordsize="0,40" path="m6820,2712l6820,2673e" filled="f" stroked="t" strokeweight=".315pt" strokecolor="#000000">
                <v:path arrowok="t"/>
              </v:shape>
            </v:group>
            <v:group style="position:absolute;left:10663;top:2712;width:40;height:2" coordorigin="10663,2712" coordsize="40,2">
              <v:shape style="position:absolute;left:10663;top:2712;width:40;height:2" coordorigin="10663,2712" coordsize="40,0" path="m10703,2712l10663,2712e" filled="f" stroked="t" strokeweight=".315pt" strokecolor="#000000">
                <v:path arrowok="t"/>
              </v:shape>
            </v:group>
            <v:group style="position:absolute;left:10703;top:2673;width:2;height:40" coordorigin="10703,2673" coordsize="2,40">
              <v:shape style="position:absolute;left:10703;top:2673;width:2;height:40" coordorigin="10703,2673" coordsize="0,40" path="m10703,2712l10703,2673e" filled="f" stroked="t" strokeweight=".315pt" strokecolor="#000000">
                <v:path arrowok="t"/>
              </v:shape>
            </v:group>
            <v:group style="position:absolute;left:6820;top:2275;width:40;height:2" coordorigin="6820,2275" coordsize="40,2">
              <v:shape style="position:absolute;left:6820;top:2275;width:40;height:2" coordorigin="6820,2275" coordsize="40,0" path="m6820,2275l6859,2275e" filled="f" stroked="t" strokeweight=".315pt" strokecolor="#000000">
                <v:path arrowok="t"/>
              </v:shape>
            </v:group>
            <v:group style="position:absolute;left:10663;top:2275;width:40;height:2" coordorigin="10663,2275" coordsize="40,2">
              <v:shape style="position:absolute;left:10663;top:2275;width:40;height:2" coordorigin="10663,2275" coordsize="40,0" path="m10703,2275l10663,2275e" filled="f" stroked="t" strokeweight=".315pt" strokecolor="#000000">
                <v:path arrowok="t"/>
              </v:shape>
            </v:group>
            <v:group style="position:absolute;left:6820;top:1836;width:40;height:2" coordorigin="6820,1836" coordsize="40,2">
              <v:shape style="position:absolute;left:6820;top:1836;width:40;height:2" coordorigin="6820,1836" coordsize="40,0" path="m6820,1836l6859,1836e" filled="f" stroked="t" strokeweight=".315pt" strokecolor="#000000">
                <v:path arrowok="t"/>
              </v:shape>
            </v:group>
            <v:group style="position:absolute;left:10663;top:1836;width:40;height:2" coordorigin="10663,1836" coordsize="40,2">
              <v:shape style="position:absolute;left:10663;top:1836;width:40;height:2" coordorigin="10663,1836" coordsize="40,0" path="m10703,1836l10663,1836e" filled="f" stroked="t" strokeweight=".315pt" strokecolor="#000000">
                <v:path arrowok="t"/>
              </v:shape>
            </v:group>
            <v:group style="position:absolute;left:6820;top:1398;width:40;height:2" coordorigin="6820,1398" coordsize="40,2">
              <v:shape style="position:absolute;left:6820;top:1398;width:40;height:2" coordorigin="6820,1398" coordsize="40,0" path="m6820,1398l6859,1398e" filled="f" stroked="t" strokeweight=".315pt" strokecolor="#000000">
                <v:path arrowok="t"/>
              </v:shape>
            </v:group>
            <v:group style="position:absolute;left:10663;top:1398;width:40;height:2" coordorigin="10663,1398" coordsize="40,2">
              <v:shape style="position:absolute;left:10663;top:1398;width:40;height:2" coordorigin="10663,1398" coordsize="40,0" path="m10703,1398l10663,1398e" filled="f" stroked="t" strokeweight=".315pt" strokecolor="#000000">
                <v:path arrowok="t"/>
              </v:shape>
            </v:group>
            <v:group style="position:absolute;left:6820;top:960;width:40;height:2" coordorigin="6820,960" coordsize="40,2">
              <v:shape style="position:absolute;left:6820;top:960;width:40;height:2" coordorigin="6820,960" coordsize="40,0" path="m6820,960l6859,960e" filled="f" stroked="t" strokeweight=".315pt" strokecolor="#000000">
                <v:path arrowok="t"/>
              </v:shape>
            </v:group>
            <v:group style="position:absolute;left:10663;top:960;width:40;height:2" coordorigin="10663,960" coordsize="40,2">
              <v:shape style="position:absolute;left:10663;top:960;width:40;height:2" coordorigin="10663,960" coordsize="40,0" path="m10703,960l10663,960e" filled="f" stroked="t" strokeweight=".315pt" strokecolor="#000000">
                <v:path arrowok="t"/>
              </v:shape>
            </v:group>
            <v:group style="position:absolute;left:6820;top:522;width:40;height:2" coordorigin="6820,522" coordsize="40,2">
              <v:shape style="position:absolute;left:6820;top:522;width:40;height:2" coordorigin="6820,522" coordsize="40,0" path="m6820,522l6859,522e" filled="f" stroked="t" strokeweight=".315pt" strokecolor="#000000">
                <v:path arrowok="t"/>
              </v:shape>
            </v:group>
            <v:group style="position:absolute;left:10663;top:522;width:40;height:2" coordorigin="10663,522" coordsize="40,2">
              <v:shape style="position:absolute;left:10663;top:522;width:40;height:2" coordorigin="10663,522" coordsize="40,0" path="m10703,522l10663,522e" filled="f" stroked="t" strokeweight=".315pt" strokecolor="#000000">
                <v:path arrowok="t"/>
              </v:shape>
            </v:group>
            <v:group style="position:absolute;left:6820;top:84;width:40;height:2" coordorigin="6820,84" coordsize="40,2">
              <v:shape style="position:absolute;left:6820;top:84;width:40;height:2" coordorigin="6820,84" coordsize="40,0" path="m6820,84l6859,84e" filled="f" stroked="t" strokeweight=".315pt" strokecolor="#000000">
                <v:path arrowok="t"/>
              </v:shape>
            </v:group>
            <v:group style="position:absolute;left:6820;top:84;width:2;height:40" coordorigin="6820,84" coordsize="2,40">
              <v:shape style="position:absolute;left:6820;top:84;width:2;height:40" coordorigin="6820,84" coordsize="0,40" path="m6820,84l6820,124e" filled="f" stroked="t" strokeweight=".315pt" strokecolor="#000000">
                <v:path arrowok="t"/>
              </v:shape>
            </v:group>
            <v:group style="position:absolute;left:10663;top:84;width:40;height:2" coordorigin="10663,84" coordsize="40,2">
              <v:shape style="position:absolute;left:10663;top:84;width:40;height:2" coordorigin="10663,84" coordsize="40,0" path="m10703,84l10663,84e" filled="f" stroked="t" strokeweight=".315pt" strokecolor="#000000">
                <v:path arrowok="t"/>
              </v:shape>
            </v:group>
            <v:group style="position:absolute;left:10703;top:84;width:2;height:40" coordorigin="10703,84" coordsize="2,40">
              <v:shape style="position:absolute;left:10703;top:84;width:2;height:40" coordorigin="10703,84" coordsize="0,40" path="m10703,84l10703,124e" filled="f" stroked="t" strokeweight=".315pt" strokecolor="#000000">
                <v:path arrowok="t"/>
              </v:shape>
            </v:group>
            <v:group style="position:absolute;left:7596;top:2673;width:2;height:40" coordorigin="7596,2673" coordsize="2,40">
              <v:shape style="position:absolute;left:7596;top:2673;width:2;height:40" coordorigin="7596,2673" coordsize="0,40" path="m7596,2712l7596,2673e" filled="f" stroked="t" strokeweight=".315pt" strokecolor="#000000">
                <v:path arrowok="t"/>
              </v:shape>
            </v:group>
            <v:group style="position:absolute;left:7596;top:84;width:2;height:40" coordorigin="7596,84" coordsize="2,40">
              <v:shape style="position:absolute;left:7596;top:84;width:2;height:40" coordorigin="7596,84" coordsize="0,40" path="m7596,84l7596,124e" filled="f" stroked="t" strokeweight=".315pt" strokecolor="#000000">
                <v:path arrowok="t"/>
              </v:shape>
            </v:group>
            <v:group style="position:absolute;left:8373;top:2673;width:2;height:40" coordorigin="8373,2673" coordsize="2,40">
              <v:shape style="position:absolute;left:8373;top:2673;width:2;height:40" coordorigin="8373,2673" coordsize="0,40" path="m8373,2712l8373,2673e" filled="f" stroked="t" strokeweight=".315pt" strokecolor="#000000">
                <v:path arrowok="t"/>
              </v:shape>
            </v:group>
            <v:group style="position:absolute;left:8373;top:84;width:2;height:40" coordorigin="8373,84" coordsize="2,40">
              <v:shape style="position:absolute;left:8373;top:84;width:2;height:40" coordorigin="8373,84" coordsize="0,40" path="m8373,84l8373,124e" filled="f" stroked="t" strokeweight=".315pt" strokecolor="#000000">
                <v:path arrowok="t"/>
              </v:shape>
            </v:group>
            <v:group style="position:absolute;left:9149;top:2673;width:2;height:40" coordorigin="9149,2673" coordsize="2,40">
              <v:shape style="position:absolute;left:9149;top:2673;width:2;height:40" coordorigin="9149,2673" coordsize="0,40" path="m9149,2712l9149,2673e" filled="f" stroked="t" strokeweight=".315pt" strokecolor="#000000">
                <v:path arrowok="t"/>
              </v:shape>
            </v:group>
            <v:group style="position:absolute;left:9149;top:84;width:2;height:40" coordorigin="9149,84" coordsize="2,40">
              <v:shape style="position:absolute;left:9149;top:84;width:2;height:40" coordorigin="9149,84" coordsize="0,40" path="m9149,84l9149,124e" filled="f" stroked="t" strokeweight=".315pt" strokecolor="#000000">
                <v:path arrowok="t"/>
              </v:shape>
            </v:group>
            <v:group style="position:absolute;left:9926;top:2673;width:2;height:40" coordorigin="9926,2673" coordsize="2,40">
              <v:shape style="position:absolute;left:9926;top:2673;width:2;height:40" coordorigin="9926,2673" coordsize="0,40" path="m9926,2712l9926,2673e" filled="f" stroked="t" strokeweight=".315pt" strokecolor="#000000">
                <v:path arrowok="t"/>
              </v:shape>
            </v:group>
            <v:group style="position:absolute;left:9926;top:84;width:2;height:40" coordorigin="9926,84" coordsize="2,40">
              <v:shape style="position:absolute;left:9926;top:84;width:2;height:40" coordorigin="9926,84" coordsize="0,40" path="m9926,84l9926,124e" filled="f" stroked="t" strokeweight=".315pt" strokecolor="#000000">
                <v:path arrowok="t"/>
              </v:shape>
            </v:group>
            <v:group style="position:absolute;left:6820;top:84;width:3883;height:2628" coordorigin="6820,84" coordsize="3883,2628">
              <v:shape style="position:absolute;left:6820;top:84;width:3883;height:2628" coordorigin="6820,84" coordsize="3883,2628" path="m6820,2712l10703,2712,10703,84,6820,84,6820,2712xe" filled="f" stroked="t" strokeweight=".315pt" strokecolor="#000000">
                <v:path arrowok="t"/>
              </v:shape>
            </v:group>
            <v:group style="position:absolute;left:7652;top:1141;width:2;height:40" coordorigin="7652,1141" coordsize="2,40">
              <v:shape style="position:absolute;left:7652;top:1141;width:2;height:40" coordorigin="7652,1141" coordsize="0,40" path="m7652,1181l7652,1141e" filled="f" stroked="t" strokeweight=".1575pt" strokecolor="#000000">
                <v:path arrowok="t"/>
              </v:shape>
            </v:group>
            <v:group style="position:absolute;left:7632;top:1161;width:40;height:2" coordorigin="7632,1161" coordsize="40,2">
              <v:shape style="position:absolute;left:7632;top:1161;width:40;height:2" coordorigin="7632,1161" coordsize="40,0" path="m7632,1161l7672,1161e" filled="f" stroked="t" strokeweight=".1575pt" strokecolor="#000000">
                <v:path arrowok="t"/>
              </v:shape>
            </v:group>
            <v:group style="position:absolute;left:8645;top:1942;width:2;height:40" coordorigin="8645,1942" coordsize="2,40">
              <v:shape style="position:absolute;left:8645;top:1942;width:2;height:40" coordorigin="8645,1942" coordsize="0,40" path="m8645,1981l8645,1942e" filled="f" stroked="t" strokeweight=".1575pt" strokecolor="#000000">
                <v:path arrowok="t"/>
              </v:shape>
            </v:group>
            <v:group style="position:absolute;left:8625;top:1961;width:40;height:2" coordorigin="8625,1961" coordsize="40,2">
              <v:shape style="position:absolute;left:8625;top:1961;width:40;height:2" coordorigin="8625,1961" coordsize="40,0" path="m8625,1961l8665,1961e" filled="f" stroked="t" strokeweight=".1575pt" strokecolor="#000000">
                <v:path arrowok="t"/>
              </v:shape>
            </v:group>
            <v:group style="position:absolute;left:8737;top:2087;width:2;height:40" coordorigin="8737,2087" coordsize="2,40">
              <v:shape style="position:absolute;left:8737;top:2087;width:2;height:40" coordorigin="8737,2087" coordsize="0,40" path="m8737,2127l8737,2087e" filled="f" stroked="t" strokeweight=".1575pt" strokecolor="#000000">
                <v:path arrowok="t"/>
              </v:shape>
            </v:group>
            <v:group style="position:absolute;left:8718;top:2107;width:40;height:2" coordorigin="8718,2107" coordsize="40,2">
              <v:shape style="position:absolute;left:8718;top:2107;width:40;height:2" coordorigin="8718,2107" coordsize="40,0" path="m8718,2107l8757,2107e" filled="f" stroked="t" strokeweight=".1575pt" strokecolor="#000000">
                <v:path arrowok="t"/>
              </v:shape>
            </v:group>
            <v:group style="position:absolute;left:8334;top:1868;width:2;height:40" coordorigin="8334,1868" coordsize="2,40">
              <v:shape style="position:absolute;left:8334;top:1868;width:2;height:40" coordorigin="8334,1868" coordsize="0,40" path="m8334,1908l8334,1868e" filled="f" stroked="t" strokeweight=".1575pt" strokecolor="#000000">
                <v:path arrowok="t"/>
              </v:shape>
            </v:group>
            <v:group style="position:absolute;left:8314;top:1888;width:40;height:2" coordorigin="8314,1888" coordsize="40,2">
              <v:shape style="position:absolute;left:8314;top:1888;width:40;height:2" coordorigin="8314,1888" coordsize="40,0" path="m8314,1888l8353,1888e" filled="f" stroked="t" strokeweight=".1575pt" strokecolor="#000000">
                <v:path arrowok="t"/>
              </v:shape>
            </v:group>
            <v:group style="position:absolute;left:7318;top:952;width:2;height:40" coordorigin="7318,952" coordsize="2,40">
              <v:shape style="position:absolute;left:7318;top:952;width:2;height:40" coordorigin="7318,952" coordsize="0,40" path="m7318,992l7318,952e" filled="f" stroked="t" strokeweight=".1575pt" strokecolor="#000000">
                <v:path arrowok="t"/>
              </v:shape>
            </v:group>
            <v:group style="position:absolute;left:7298;top:972;width:40;height:2" coordorigin="7298,972" coordsize="40,2">
              <v:shape style="position:absolute;left:7298;top:972;width:40;height:2" coordorigin="7298,972" coordsize="40,0" path="m7298,972l7338,972e" filled="f" stroked="t" strokeweight=".1575pt" strokecolor="#000000">
                <v:path arrowok="t"/>
              </v:shape>
            </v:group>
            <v:group style="position:absolute;left:7852;top:1447;width:2;height:40" coordorigin="7852,1447" coordsize="2,40">
              <v:shape style="position:absolute;left:7852;top:1447;width:2;height:40" coordorigin="7852,1447" coordsize="0,40" path="m7852,1487l7852,1447e" filled="f" stroked="t" strokeweight=".1575pt" strokecolor="#000000">
                <v:path arrowok="t"/>
              </v:shape>
            </v:group>
            <v:group style="position:absolute;left:7832;top:1467;width:40;height:2" coordorigin="7832,1467" coordsize="40,2">
              <v:shape style="position:absolute;left:7832;top:1467;width:40;height:2" coordorigin="7832,1467" coordsize="40,0" path="m7832,1467l7871,1467e" filled="f" stroked="t" strokeweight=".1575pt" strokecolor="#000000">
                <v:path arrowok="t"/>
              </v:shape>
            </v:group>
            <v:group style="position:absolute;left:8026;top:1708;width:2;height:40" coordorigin="8026,1708" coordsize="2,40">
              <v:shape style="position:absolute;left:8026;top:1708;width:2;height:40" coordorigin="8026,1708" coordsize="0,40" path="m8026,1748l8026,1708e" filled="f" stroked="t" strokeweight=".1575pt" strokecolor="#000000">
                <v:path arrowok="t"/>
              </v:shape>
            </v:group>
            <v:group style="position:absolute;left:8006;top:1728;width:40;height:2" coordorigin="8006,1728" coordsize="40,2">
              <v:shape style="position:absolute;left:8006;top:1728;width:40;height:2" coordorigin="8006,1728" coordsize="40,0" path="m8006,1728l8046,1728e" filled="f" stroked="t" strokeweight=".1575pt" strokecolor="#000000">
                <v:path arrowok="t"/>
              </v:shape>
            </v:group>
            <v:group style="position:absolute;left:9028;top:2160;width:2;height:40" coordorigin="9028,2160" coordsize="2,40">
              <v:shape style="position:absolute;left:9028;top:2160;width:2;height:40" coordorigin="9028,2160" coordsize="0,40" path="m9028,2200l9028,2160e" filled="f" stroked="t" strokeweight=".1575pt" strokecolor="#000000">
                <v:path arrowok="t"/>
              </v:shape>
            </v:group>
            <v:group style="position:absolute;left:9009;top:2180;width:40;height:2" coordorigin="9009,2180" coordsize="40,2">
              <v:shape style="position:absolute;left:9009;top:2180;width:40;height:2" coordorigin="9009,2180" coordsize="40,0" path="m9009,2180l9048,2180e" filled="f" stroked="t" strokeweight=".1575pt" strokecolor="#000000">
                <v:path arrowok="t"/>
              </v:shape>
            </v:group>
            <v:group style="position:absolute;left:10471;top:148;width:2;height:40" coordorigin="10471,148" coordsize="2,40">
              <v:shape style="position:absolute;left:10471;top:148;width:2;height:40" coordorigin="10471,148" coordsize="0,40" path="m10471,188l10471,148e" filled="f" stroked="t" strokeweight=".1575pt" strokecolor="#000000">
                <v:path arrowok="t"/>
              </v:shape>
            </v:group>
            <v:group style="position:absolute;left:10451;top:168;width:40;height:2" coordorigin="10451,168" coordsize="40,2">
              <v:shape style="position:absolute;left:10451;top:168;width:40;height:2" coordorigin="10451,168" coordsize="40,0" path="m10451,168l10491,168e" filled="f" stroked="t" strokeweight=".1575pt" strokecolor="#000000">
                <v:path arrowok="t"/>
              </v:shape>
            </v:group>
            <v:group style="position:absolute;left:9370;top:1825;width:40;height:40" coordorigin="9370,1825" coordsize="40,40">
              <v:shape style="position:absolute;left:9370;top:1825;width:40;height:40" coordorigin="9370,1825" coordsize="40,40" path="m9370,1825l9409,1865e" filled="f" stroked="t" strokeweight=".1575pt" strokecolor="#000000">
                <v:path arrowok="t"/>
              </v:shape>
            </v:group>
            <v:group style="position:absolute;left:9370;top:1825;width:40;height:40" coordorigin="9370,1825" coordsize="40,40">
              <v:shape style="position:absolute;left:9370;top:1825;width:40;height:40" coordorigin="9370,1825" coordsize="40,40" path="m9370,1865l9409,1825e" filled="f" stroked="t" strokeweight=".1575pt" strokecolor="#000000">
                <v:path arrowok="t"/>
              </v:shape>
            </v:group>
            <v:group style="position:absolute;left:9525;top:2116;width:40;height:40" coordorigin="9525,2116" coordsize="40,40">
              <v:shape style="position:absolute;left:9525;top:2116;width:40;height:40" coordorigin="9525,2116" coordsize="40,40" path="m9525,2116l9565,2156e" filled="f" stroked="t" strokeweight=".1575pt" strokecolor="#000000">
                <v:path arrowok="t"/>
              </v:shape>
            </v:group>
            <v:group style="position:absolute;left:9525;top:2116;width:40;height:40" coordorigin="9525,2116" coordsize="40,40">
              <v:shape style="position:absolute;left:9525;top:2116;width:40;height:40" coordorigin="9525,2116" coordsize="40,40" path="m9525,2156l9565,2116e" filled="f" stroked="t" strokeweight=".1575pt" strokecolor="#000000">
                <v:path arrowok="t"/>
              </v:shape>
            </v:group>
            <v:group style="position:absolute;left:9586;top:2189;width:40;height:40" coordorigin="9586,2189" coordsize="40,40">
              <v:shape style="position:absolute;left:9586;top:2189;width:40;height:40" coordorigin="9586,2189" coordsize="40,40" path="m9586,2189l9626,2229e" filled="f" stroked="t" strokeweight=".1575pt" strokecolor="#000000">
                <v:path arrowok="t"/>
              </v:shape>
            </v:group>
            <v:group style="position:absolute;left:9586;top:2189;width:40;height:40" coordorigin="9586,2189" coordsize="40,40">
              <v:shape style="position:absolute;left:9586;top:2189;width:40;height:40" coordorigin="9586,2189" coordsize="40,40" path="m9586,2229l9626,2189e" filled="f" stroked="t" strokeweight=".1575pt" strokecolor="#000000">
                <v:path arrowok="t"/>
              </v:shape>
            </v:group>
            <v:group style="position:absolute;left:9610;top:2044;width:40;height:40" coordorigin="9610,2044" coordsize="40,40">
              <v:shape style="position:absolute;left:9610;top:2044;width:40;height:40" coordorigin="9610,2044" coordsize="40,40" path="m9610,2044l9650,2083e" filled="f" stroked="t" strokeweight=".1575pt" strokecolor="#000000">
                <v:path arrowok="t"/>
              </v:shape>
            </v:group>
            <v:group style="position:absolute;left:9610;top:2044;width:40;height:40" coordorigin="9610,2044" coordsize="40,40">
              <v:shape style="position:absolute;left:9610;top:2044;width:40;height:40" coordorigin="9610,2044" coordsize="40,40" path="m9610,2083l9650,2044e" filled="f" stroked="t" strokeweight=".1575pt" strokecolor="#000000">
                <v:path arrowok="t"/>
              </v:shape>
            </v:group>
            <v:group style="position:absolute;left:9084;top:1971;width:40;height:40" coordorigin="9084,1971" coordsize="40,40">
              <v:shape style="position:absolute;left:9084;top:1971;width:40;height:40" coordorigin="9084,1971" coordsize="40,40" path="m9084,1971l9124,2010e" filled="f" stroked="t" strokeweight=".1575pt" strokecolor="#000000">
                <v:path arrowok="t"/>
              </v:shape>
            </v:group>
            <v:group style="position:absolute;left:9084;top:1971;width:40;height:40" coordorigin="9084,1971" coordsize="40,40">
              <v:shape style="position:absolute;left:9084;top:1971;width:40;height:40" coordorigin="9084,1971" coordsize="40,40" path="m9084,2010l9124,1971e" filled="f" stroked="t" strokeweight=".1575pt" strokecolor="#000000">
                <v:path arrowok="t"/>
              </v:shape>
            </v:group>
            <v:group style="position:absolute;left:9491;top:1884;width:40;height:40" coordorigin="9491,1884" coordsize="40,40">
              <v:shape style="position:absolute;left:9491;top:1884;width:40;height:40" coordorigin="9491,1884" coordsize="40,40" path="m9491,1884l9530,1923e" filled="f" stroked="t" strokeweight=".1575pt" strokecolor="#000000">
                <v:path arrowok="t"/>
              </v:shape>
            </v:group>
            <v:group style="position:absolute;left:9491;top:1884;width:40;height:40" coordorigin="9491,1884" coordsize="40,40">
              <v:shape style="position:absolute;left:9491;top:1884;width:40;height:40" coordorigin="9491,1884" coordsize="40,40" path="m9491,1923l9530,1884e" filled="f" stroked="t" strokeweight=".1575pt" strokecolor="#000000">
                <v:path arrowok="t"/>
              </v:shape>
            </v:group>
            <v:group style="position:absolute;left:9521;top:2058;width:40;height:40" coordorigin="9521,2058" coordsize="40,40">
              <v:shape style="position:absolute;left:9521;top:2058;width:40;height:40" coordorigin="9521,2058" coordsize="40,40" path="m9521,2058l9561,2098e" filled="f" stroked="t" strokeweight=".1575pt" strokecolor="#000000">
                <v:path arrowok="t"/>
              </v:shape>
            </v:group>
            <v:group style="position:absolute;left:9521;top:2058;width:40;height:40" coordorigin="9521,2058" coordsize="40,40">
              <v:shape style="position:absolute;left:9521;top:2058;width:40;height:40" coordorigin="9521,2058" coordsize="40,40" path="m9521,2098l9561,2058e" filled="f" stroked="t" strokeweight=".1575pt" strokecolor="#000000">
                <v:path arrowok="t"/>
              </v:shape>
            </v:group>
            <v:group style="position:absolute;left:9652;top:2189;width:40;height:40" coordorigin="9652,2189" coordsize="40,40">
              <v:shape style="position:absolute;left:9652;top:2189;width:40;height:40" coordorigin="9652,2189" coordsize="40,40" path="m9652,2189l9692,2229e" filled="f" stroked="t" strokeweight=".1575pt" strokecolor="#000000">
                <v:path arrowok="t"/>
              </v:shape>
            </v:group>
            <v:group style="position:absolute;left:9652;top:2189;width:40;height:40" coordorigin="9652,2189" coordsize="40,40">
              <v:shape style="position:absolute;left:9652;top:2189;width:40;height:40" coordorigin="9652,2189" coordsize="40,40" path="m9652,2229l9692,2189e" filled="f" stroked="t" strokeweight=".1575pt" strokecolor="#000000">
                <v:path arrowok="t"/>
              </v:shape>
            </v:group>
            <v:group style="position:absolute;left:10451;top:236;width:40;height:40" coordorigin="10451,236" coordsize="40,40">
              <v:shape style="position:absolute;left:10451;top:236;width:40;height:40" coordorigin="10451,236" coordsize="40,40" path="m10451,236l10491,276e" filled="f" stroked="t" strokeweight=".1575pt" strokecolor="#000000">
                <v:path arrowok="t"/>
              </v:shape>
            </v:group>
            <v:group style="position:absolute;left:10451;top:236;width:40;height:40" coordorigin="10451,236" coordsize="40,40">
              <v:shape style="position:absolute;left:10451;top:236;width:40;height:40" coordorigin="10451,236" coordsize="40,40" path="m10451,276l10491,236e" filled="f" stroked="t" strokeweight=".1575pt" strokecolor="#000000">
                <v:path arrowok="t"/>
              </v:shape>
            </v:group>
            <v:group style="position:absolute;left:6820;top:84;width:3883;height:2628" coordorigin="6820,84" coordsize="3883,2628">
              <v:shape style="position:absolute;left:6820;top:84;width:3883;height:2628" coordorigin="6820,84" coordsize="3883,2628" path="m6820,2712l10703,2712,10703,84,6820,84,6820,2712xe" filled="f" stroked="t" strokeweight=".31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9"/>
          <w:szCs w:val="9"/>
          <w:spacing w:val="0"/>
          <w:w w:val="98"/>
        </w:rPr>
        <w:t>1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8" w:lineRule="exact"/>
        <w:ind w:left="123" w:right="612" w:firstLine="-123"/>
        <w:jc w:val="lef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100"/>
        </w:rPr>
        <w:t>without</w:t>
      </w:r>
      <w:r>
        <w:rPr>
          <w:rFonts w:ascii="Arial" w:hAnsi="Arial" w:cs="Arial" w:eastAsia="Arial"/>
          <w:sz w:val="9"/>
          <w:szCs w:val="9"/>
          <w:spacing w:val="-7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filter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with</w:t>
      </w:r>
      <w:r>
        <w:rPr>
          <w:rFonts w:ascii="Arial" w:hAnsi="Arial" w:cs="Arial" w:eastAsia="Arial"/>
          <w:sz w:val="9"/>
          <w:szCs w:val="9"/>
          <w:spacing w:val="-4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filter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jc w:val="left"/>
        <w:spacing w:after="0"/>
        <w:sectPr>
          <w:pgMar w:header="0" w:footer="967" w:top="1360" w:bottom="1160" w:left="1340" w:right="1300"/>
          <w:headerReference w:type="default" r:id="rId29"/>
          <w:pgSz w:w="12240" w:h="15840"/>
          <w:cols w:num="2" w:equalWidth="0">
            <w:col w:w="7552" w:space="931"/>
            <w:col w:w="1117"/>
          </w:cols>
        </w:sectPr>
      </w:pPr>
      <w:rPr/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278" w:right="4127"/>
        <w:jc w:val="center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98"/>
        </w:rPr>
        <w:t>0.9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3" w:after="0" w:line="240" w:lineRule="auto"/>
        <w:ind w:left="5278" w:right="4127"/>
        <w:jc w:val="center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98"/>
        </w:rPr>
        <w:t>0.8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1340" w:right="1300"/>
        </w:sectPr>
      </w:pPr>
      <w:rPr/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Method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Exp1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2;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rules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applied;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parallel;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xtual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conditioning.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Exp2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1;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applied;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xtual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conditioning.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Exp3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: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2;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rules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applied;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parallel;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xtual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conditioning.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one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rule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within</w:t>
      </w:r>
      <w:r>
        <w:rPr>
          <w:rFonts w:ascii="Arial" w:hAnsi="Arial" w:cs="Arial" w:eastAsia="Arial"/>
          <w:sz w:val="22"/>
          <w:szCs w:val="22"/>
          <w:spacing w:val="4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79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ord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has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88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-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fect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3" w:after="0" w:line="240" w:lineRule="auto"/>
        <w:ind w:right="-53"/>
        <w:jc w:val="left"/>
        <w:rPr>
          <w:rFonts w:ascii="Arial" w:hAnsi="Arial" w:cs="Arial" w:eastAsia="Arial"/>
          <w:sz w:val="9"/>
          <w:szCs w:val="9"/>
        </w:rPr>
      </w:pPr>
      <w:rPr/>
      <w:r>
        <w:rPr/>
        <w:br w:type="column"/>
      </w:r>
      <w:r>
        <w:rPr>
          <w:rFonts w:ascii="Arial" w:hAnsi="Arial" w:cs="Arial" w:eastAsia="Arial"/>
          <w:sz w:val="9"/>
          <w:szCs w:val="9"/>
          <w:spacing w:val="0"/>
          <w:w w:val="100"/>
        </w:rPr>
        <w:t>0.7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3"/>
        <w:jc w:val="left"/>
        <w:rPr>
          <w:rFonts w:ascii="Arial" w:hAnsi="Arial" w:cs="Arial" w:eastAsia="Arial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.978058pt;margin-top:-26.269918pt;width:6.41pt;height:14.254547pt;mso-position-horizontal-relative:page;mso-position-vertical-relative:paragraph;z-index:-893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Pr/>
                  <w:r>
                    <w:rPr>
                      <w:rFonts w:ascii="Arial" w:hAnsi="Arial" w:cs="Arial" w:eastAsia="Arial"/>
                      <w:sz w:val="9"/>
                      <w:szCs w:val="9"/>
                      <w:spacing w:val="0"/>
                      <w:w w:val="100"/>
                    </w:rPr>
                    <w:t>Recall</w:t>
                  </w:r>
                  <w:r>
                    <w:rPr>
                      <w:rFonts w:ascii="Arial" w:hAnsi="Arial" w:cs="Arial" w:eastAsia="Arial"/>
                      <w:sz w:val="9"/>
                      <w:szCs w:val="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0.6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3"/>
        <w:jc w:val="lef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100"/>
        </w:rPr>
        <w:t>0.5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3"/>
        <w:jc w:val="lef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100"/>
        </w:rPr>
        <w:t>0.4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-27" w:right="154"/>
        <w:jc w:val="center"/>
        <w:tabs>
          <w:tab w:pos="700" w:val="left"/>
          <w:tab w:pos="1480" w:val="left"/>
          <w:tab w:pos="2260" w:val="left"/>
          <w:tab w:pos="3040" w:val="left"/>
          <w:tab w:pos="3840" w:val="left"/>
        </w:tabs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100"/>
        </w:rPr>
        <w:t>0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100"/>
        </w:rPr>
        <w:t>0.2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100"/>
        </w:rPr>
        <w:t>0.4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100"/>
        </w:rPr>
        <w:t>0.6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100"/>
        </w:rPr>
        <w:t>0.8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98"/>
        </w:rPr>
        <w:t>1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29" w:after="0" w:line="240" w:lineRule="auto"/>
        <w:ind w:left="1746" w:right="1951"/>
        <w:jc w:val="center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98"/>
        </w:rPr>
        <w:t>Precision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0" w:left="1340" w:right="1300"/>
          <w:cols w:num="3" w:equalWidth="0">
            <w:col w:w="4637" w:space="668"/>
            <w:col w:w="123" w:space="40"/>
            <w:col w:w="4132"/>
          </w:cols>
        </w:sectPr>
      </w:pPr>
      <w:rPr/>
    </w:p>
    <w:p>
      <w:pPr>
        <w:spacing w:before="21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precision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substantially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ving</w:t>
      </w:r>
      <w:r>
        <w:rPr>
          <w:rFonts w:ascii="Arial" w:hAnsi="Arial" w:cs="Arial" w:eastAsia="Arial"/>
          <w:sz w:val="22"/>
          <w:szCs w:val="22"/>
          <w:spacing w:val="4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unigram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filte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—choosing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frequent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candidate—yields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ement: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much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better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precision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orse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Choosing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either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parallel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sequential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(when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plied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ord)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change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cantl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compacting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rules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producing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xt-sensit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clearly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best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2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</w:t>
      </w:r>
      <w:r>
        <w:rPr>
          <w:rFonts w:ascii="Arial" w:hAnsi="Arial" w:cs="Arial" w:eastAsia="Arial"/>
          <w:sz w:val="16"/>
          <w:szCs w:val="16"/>
          <w:spacing w:val="8"/>
          <w:w w:val="84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-score</w:t>
      </w:r>
      <w:r>
        <w:rPr>
          <w:rFonts w:ascii="Arial" w:hAnsi="Arial" w:cs="Arial" w:eastAsia="Arial"/>
          <w:sz w:val="22"/>
          <w:szCs w:val="22"/>
          <w:spacing w:val="5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unigram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filter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applied;</w:t>
      </w:r>
      <w:r>
        <w:rPr>
          <w:rFonts w:ascii="Arial" w:hAnsi="Arial" w:cs="Arial" w:eastAsia="Arial"/>
          <w:sz w:val="22"/>
          <w:szCs w:val="22"/>
          <w:spacing w:val="4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sometimes</w:t>
      </w:r>
      <w:r>
        <w:rPr>
          <w:rFonts w:ascii="Arial" w:hAnsi="Arial" w:cs="Arial" w:eastAsia="Arial"/>
          <w:sz w:val="22"/>
          <w:szCs w:val="22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significantly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some-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times</w:t>
      </w:r>
      <w:r>
        <w:rPr>
          <w:rFonts w:ascii="Arial" w:hAnsi="Arial" w:cs="Arial" w:eastAsia="Arial"/>
          <w:sz w:val="22"/>
          <w:szCs w:val="22"/>
          <w:spacing w:val="3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slightl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3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table</w:t>
      </w:r>
      <w:r>
        <w:rPr>
          <w:rFonts w:ascii="Arial" w:hAnsi="Arial" w:cs="Arial" w:eastAsia="Arial"/>
          <w:sz w:val="22"/>
          <w:szCs w:val="22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4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lists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best</w:t>
      </w:r>
      <w:r>
        <w:rPr>
          <w:rFonts w:ascii="Arial" w:hAnsi="Arial" w:cs="Arial" w:eastAsia="Arial"/>
          <w:sz w:val="22"/>
          <w:szCs w:val="22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perfor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ming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ones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come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periments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unigram</w:t>
      </w:r>
      <w:r>
        <w:rPr>
          <w:rFonts w:ascii="Arial" w:hAnsi="Arial" w:cs="Arial" w:eastAsia="Arial"/>
          <w:sz w:val="22"/>
          <w:szCs w:val="22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filter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applied.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3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cision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ues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change</w:t>
      </w:r>
      <w:r>
        <w:rPr>
          <w:rFonts w:ascii="Arial" w:hAnsi="Arial" w:cs="Arial" w:eastAsia="Arial"/>
          <w:sz w:val="22"/>
          <w:szCs w:val="22"/>
          <w:spacing w:val="4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xperiments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done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There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ferent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groups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points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depending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unigram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applied,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trating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tradeo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precision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3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Results</w:t>
      </w:r>
      <w:r>
        <w:rPr>
          <w:rFonts w:ascii="Arial" w:hAnsi="Arial" w:cs="Arial" w:eastAsia="Arial"/>
          <w:sz w:val="22"/>
          <w:szCs w:val="22"/>
          <w:spacing w:val="-15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ILP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ILP-based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clearly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better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erall,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appears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does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-scores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those</w:t>
      </w:r>
      <w:r>
        <w:rPr>
          <w:rFonts w:ascii="Arial" w:hAnsi="Arial" w:cs="Arial" w:eastAsia="Arial"/>
          <w:sz w:val="22"/>
          <w:szCs w:val="22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produced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ILP-method,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irrespect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filters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applied.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Cruciall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vidence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subsequent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narr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wness</w:t>
      </w:r>
      <w:r>
        <w:rPr>
          <w:rFonts w:ascii="Arial" w:hAnsi="Arial" w:cs="Arial" w:eastAsia="Arial"/>
          <w:sz w:val="22"/>
          <w:szCs w:val="22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replacement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learned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ILP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responsible</w:t>
      </w:r>
      <w:r>
        <w:rPr>
          <w:rFonts w:ascii="Arial" w:hAnsi="Arial" w:cs="Arial" w:eastAsia="Arial"/>
          <w:sz w:val="22"/>
          <w:szCs w:val="22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higher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Also,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4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ILP-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based</w:t>
      </w:r>
      <w:r>
        <w:rPr>
          <w:rFonts w:ascii="Arial" w:hAnsi="Arial" w:cs="Arial" w:eastAsia="Arial"/>
          <w:sz w:val="22"/>
          <w:szCs w:val="22"/>
          <w:spacing w:val="-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3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rely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ery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little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post-processing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filters,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seen.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ariable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parameter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concerns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times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ord-pair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must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vidence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creating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placement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xpected,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strongest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95" w:lineRule="exact"/>
        <w:ind w:right="90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radeo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fs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precision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recall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xperiments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arious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rameters.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unigram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applied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precision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much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bette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recall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drops.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8" w:right="939"/>
        <w:jc w:val="center"/>
        <w:tabs>
          <w:tab w:pos="2120" w:val="left"/>
          <w:tab w:pos="344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313.200806pt;margin-top:-2.478124pt;width:233.938pt;height:.1pt;mso-position-horizontal-relative:page;mso-position-vertical-relative:paragraph;z-index:-897" coordorigin="6264,-50" coordsize="4679,2">
            <v:shape style="position:absolute;left:6264;top:-50;width:4679;height:2" coordorigin="6264,-50" coordsize="4679,0" path="m6264,-50l10943,-50e" filled="f" stroked="t" strokeweight=".873pt" strokecolor="#000000">
              <v:path arrowok="t"/>
            </v:shape>
          </v:group>
          <w10:wrap type="none"/>
        </w:pict>
      </w:r>
      <w:r>
        <w:rPr/>
        <w:pict>
          <v:group style="position:absolute;margin-left:313.200806pt;margin-top:15.117876pt;width:233.938pt;height:.1pt;mso-position-horizontal-relative:page;mso-position-vertical-relative:paragraph;z-index:-896" coordorigin="6264,302" coordsize="4679,2">
            <v:shape style="position:absolute;left:6264;top:302;width:4679;height:2" coordorigin="6264,302" coordsize="4679,0" path="m6264,302l10943,302e" filled="f" stroked="t" strokeweight=".54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left="120" w:right="62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3.200806pt;margin-top:51.147869pt;width:233.938pt;height:.1pt;mso-position-horizontal-relative:page;mso-position-vertical-relative:paragraph;z-index:-895" coordorigin="6264,1023" coordsize="4679,2">
            <v:shape style="position:absolute;left:6264;top:1023;width:4679;height:2" coordorigin="6264,1023" coordsize="4679,0" path="m6264,1023l10943,1023e" filled="f" stroked="t" strokeweight=".8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85.02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(86.13)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58.47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(57.80)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69.29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(69.18)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82.33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(83.42)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54.15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(53.49)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65.33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(65.18)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80.53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(82.07)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50.83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(50.17)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62.32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(62.26)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81.19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(82.32)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50.17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(49.50)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62.01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(61.83)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right="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Experiments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method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using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thresh-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old</w:t>
      </w:r>
      <w:r>
        <w:rPr>
          <w:rFonts w:ascii="Arial" w:hAnsi="Arial" w:cs="Arial" w:eastAsia="Arial"/>
          <w:sz w:val="20"/>
          <w:szCs w:val="20"/>
          <w:spacing w:val="-1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1–4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(times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ord-pair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seen)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trigger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rule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learn-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figures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parentheses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results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added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postprocessing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unigram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that,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output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candidates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standard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dialect,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chooses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right="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obtained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ord-pairs,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i.e.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setting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threshold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5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gradation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formance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resulting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from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higher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thresholds.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1" w:after="0" w:line="257" w:lineRule="auto"/>
        <w:ind w:right="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Interestingl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adding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unigram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edly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output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ghtly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orsens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cases,</w:t>
      </w:r>
      <w:r>
        <w:rPr>
          <w:rFonts w:ascii="Arial" w:hAnsi="Arial" w:cs="Arial" w:eastAsia="Arial"/>
          <w:sz w:val="22"/>
          <w:szCs w:val="22"/>
          <w:spacing w:val="16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discernible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antage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ords,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those</w:t>
      </w:r>
      <w:r>
        <w:rPr>
          <w:rFonts w:ascii="Arial" w:hAnsi="Arial" w:cs="Arial" w:eastAsia="Arial"/>
          <w:sz w:val="22"/>
          <w:szCs w:val="22"/>
          <w:spacing w:val="1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cases</w:t>
      </w:r>
      <w:r>
        <w:rPr>
          <w:rFonts w:ascii="Arial" w:hAnsi="Arial" w:cs="Arial" w:eastAsia="Arial"/>
          <w:sz w:val="22"/>
          <w:szCs w:val="22"/>
          <w:spacing w:val="-1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where</w:t>
      </w:r>
      <w:r>
        <w:rPr>
          <w:rFonts w:ascii="Arial" w:hAnsi="Arial" w:cs="Arial" w:eastAsia="Arial"/>
          <w:sz w:val="22"/>
          <w:szCs w:val="22"/>
          <w:spacing w:val="3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vides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multiple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outputs,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choosing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most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frequent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unigram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basis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ment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doing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1" w:after="0" w:line="257" w:lineRule="auto"/>
        <w:ind w:right="79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Additionall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comparat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ely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tage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adding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non-standard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ords).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table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include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omitt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altogether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brings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best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0" w:left="1340" w:right="1300"/>
          <w:cols w:num="2" w:equalWidth="0">
            <w:col w:w="4637" w:space="287"/>
            <w:col w:w="4676"/>
          </w:cols>
        </w:sectPr>
      </w:pPr>
      <w:rPr/>
    </w:p>
    <w:p>
      <w:pPr>
        <w:spacing w:before="7" w:after="0" w:line="70" w:lineRule="exact"/>
        <w:jc w:val="left"/>
        <w:rPr>
          <w:sz w:val="7"/>
          <w:szCs w:val="7"/>
        </w:rPr>
      </w:pPr>
      <w:rPr/>
      <w:r>
        <w:rPr/>
        <w:pict>
          <v:group style="position:absolute;margin-left:84.292801pt;margin-top:72.435097pt;width:202.216pt;height:.1pt;mso-position-horizontal-relative:page;mso-position-vertical-relative:page;z-index:-892" coordorigin="1686,1449" coordsize="4044,2">
            <v:shape style="position:absolute;left:1686;top:1449;width:4044;height:2" coordorigin="1686,1449" coordsize="4044,0" path="m1686,1449l5730,1449e" filled="f" stroked="t" strokeweight=".873pt" strokecolor="#000000">
              <v:path arrowok="t"/>
            </v:shape>
          </v:group>
          <w10:wrap type="none"/>
        </w:pict>
      </w:r>
      <w:r>
        <w:rPr>
          <w:sz w:val="7"/>
          <w:szCs w:val="7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45.856018" w:type="dxa"/>
      </w:tblPr>
      <w:tblGrid/>
      <w:tr>
        <w:trPr>
          <w:trHeight w:val="381" w:hRule="exact"/>
        </w:trPr>
        <w:tc>
          <w:tcPr>
            <w:tcW w:w="1854" w:type="dxa"/>
            <w:tcBorders>
              <w:top w:val="single" w:sz="4.360" w:space="0" w:color="000000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4.360" w:space="0" w:color="000000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95.62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4.360" w:space="0" w:color="000000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43.52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4.360" w:space="0" w:color="000000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59.82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8" w:hRule="exact"/>
        </w:trPr>
        <w:tc>
          <w:tcPr>
            <w:tcW w:w="1854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Method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(l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4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</w:rPr>
              <w:t>xdi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2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</w:rPr>
              <w:t>f)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75.10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60.13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66.79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00" w:hRule="exact"/>
        </w:trPr>
        <w:tc>
          <w:tcPr>
            <w:tcW w:w="18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Method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(ILP)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85.02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58.47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69.29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84.292801pt;margin-top:-13.79109pt;width:202.216pt;height:.1pt;mso-position-horizontal-relative:page;mso-position-vertical-relative:paragraph;z-index:-891" coordorigin="1686,-276" coordsize="4044,2">
            <v:shape style="position:absolute;left:1686;top:-276;width:4044;height:2" coordorigin="1686,-276" coordsize="4044,0" path="m1686,-276l5730,-276e" filled="f" stroked="t" strokeweight=".8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6: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best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(per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-score</w:t>
      </w:r>
      <w:r>
        <w:rPr>
          <w:rFonts w:ascii="Arial" w:hAnsi="Arial" w:cs="Arial" w:eastAsia="Arial"/>
          <w:sz w:val="20"/>
          <w:szCs w:val="20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meth-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ods).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parameters</w:t>
      </w:r>
      <w:r>
        <w:rPr>
          <w:rFonts w:ascii="Arial" w:hAnsi="Arial" w:cs="Arial" w:eastAsia="Arial"/>
          <w:sz w:val="20"/>
          <w:szCs w:val="20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20"/>
          <w:szCs w:val="20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included</w:t>
      </w:r>
      <w:r>
        <w:rPr>
          <w:rFonts w:ascii="Arial" w:hAnsi="Arial" w:cs="Arial" w:eastAsia="Arial"/>
          <w:sz w:val="20"/>
          <w:szCs w:val="20"/>
          <w:spacing w:val="28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those</w:t>
      </w:r>
      <w:r>
        <w:rPr>
          <w:rFonts w:ascii="Arial" w:hAnsi="Arial" w:cs="Arial" w:eastAsia="Arial"/>
          <w:sz w:val="20"/>
          <w:szCs w:val="20"/>
          <w:spacing w:val="-1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string</w:t>
      </w:r>
      <w:r>
        <w:rPr>
          <w:rFonts w:ascii="Arial" w:hAnsi="Arial" w:cs="Arial" w:eastAsia="Arial"/>
          <w:sz w:val="20"/>
          <w:szCs w:val="20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transformations</w:t>
      </w:r>
      <w:r>
        <w:rPr>
          <w:rFonts w:ascii="Arial" w:hAnsi="Arial" w:cs="Arial" w:eastAsia="Arial"/>
          <w:sz w:val="20"/>
          <w:szCs w:val="20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occur</w:t>
      </w:r>
      <w:r>
        <w:rPr>
          <w:rFonts w:ascii="Arial" w:hAnsi="Arial" w:cs="Arial" w:eastAsia="Arial"/>
          <w:sz w:val="20"/>
          <w:szCs w:val="20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least</w:t>
      </w:r>
      <w:r>
        <w:rPr>
          <w:rFonts w:ascii="Arial" w:hAnsi="Arial" w:cs="Arial" w:eastAsia="Arial"/>
          <w:sz w:val="20"/>
          <w:szCs w:val="20"/>
          <w:spacing w:val="-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times</w:t>
      </w:r>
      <w:r>
        <w:rPr>
          <w:rFonts w:ascii="Arial" w:hAnsi="Arial" w:cs="Arial" w:eastAsia="Arial"/>
          <w:sz w:val="20"/>
          <w:szCs w:val="20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training</w:t>
      </w:r>
      <w:r>
        <w:rPr>
          <w:rFonts w:ascii="Arial" w:hAnsi="Arial" w:cs="Arial" w:eastAsia="Arial"/>
          <w:sz w:val="20"/>
          <w:szCs w:val="20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data,</w:t>
      </w:r>
      <w:r>
        <w:rPr>
          <w:rFonts w:ascii="Arial" w:hAnsi="Arial" w:cs="Arial" w:eastAsia="Arial"/>
          <w:sz w:val="20"/>
          <w:szCs w:val="20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limiting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rule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application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7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maxi-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mum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times</w:t>
      </w:r>
      <w:r>
        <w:rPr>
          <w:rFonts w:ascii="Arial" w:hAnsi="Arial" w:cs="Arial" w:eastAsia="Arial"/>
          <w:sz w:val="20"/>
          <w:szCs w:val="20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ord,</w:t>
      </w:r>
      <w:r>
        <w:rPr>
          <w:rFonts w:ascii="Arial" w:hAnsi="Arial" w:cs="Arial" w:eastAsia="Arial"/>
          <w:sz w:val="20"/>
          <w:szCs w:val="20"/>
          <w:spacing w:val="2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including</w:t>
      </w:r>
      <w:r>
        <w:rPr>
          <w:rFonts w:ascii="Arial" w:hAnsi="Arial" w:cs="Arial" w:eastAsia="Arial"/>
          <w:sz w:val="20"/>
          <w:szCs w:val="20"/>
          <w:spacing w:val="3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unigram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post-filte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Rules</w:t>
      </w:r>
      <w:r>
        <w:rPr>
          <w:rFonts w:ascii="Arial" w:hAnsi="Arial" w:cs="Arial" w:eastAsia="Arial"/>
          <w:sz w:val="20"/>
          <w:szCs w:val="20"/>
          <w:spacing w:val="4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were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xtually</w:t>
      </w:r>
      <w:r>
        <w:rPr>
          <w:rFonts w:ascii="Arial" w:hAnsi="Arial" w:cs="Arial" w:eastAsia="Arial"/>
          <w:sz w:val="20"/>
          <w:szCs w:val="20"/>
          <w:spacing w:val="48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conditioned.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20"/>
          <w:szCs w:val="20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2,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xamples</w:t>
      </w:r>
      <w:r>
        <w:rPr>
          <w:rFonts w:ascii="Arial" w:hAnsi="Arial" w:cs="Arial" w:eastAsia="Arial"/>
          <w:sz w:val="20"/>
          <w:szCs w:val="20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(threshold</w:t>
      </w:r>
      <w:r>
        <w:rPr>
          <w:rFonts w:ascii="Arial" w:hAnsi="Arial" w:cs="Arial" w:eastAsia="Arial"/>
          <w:sz w:val="20"/>
          <w:szCs w:val="20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1)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data</w:t>
      </w:r>
      <w:r>
        <w:rPr>
          <w:rFonts w:ascii="Arial" w:hAnsi="Arial" w:cs="Arial" w:eastAsia="Arial"/>
          <w:sz w:val="20"/>
          <w:szCs w:val="20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were</w:t>
      </w:r>
      <w:r>
        <w:rPr>
          <w:rFonts w:ascii="Arial" w:hAnsi="Arial" w:cs="Arial" w:eastAsia="Arial"/>
          <w:sz w:val="20"/>
          <w:szCs w:val="20"/>
          <w:spacing w:val="3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used</w:t>
      </w:r>
      <w:r>
        <w:rPr>
          <w:rFonts w:ascii="Arial" w:hAnsi="Arial" w:cs="Arial" w:eastAsia="Arial"/>
          <w:sz w:val="20"/>
          <w:szCs w:val="20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posit</w:t>
      </w:r>
      <w:r>
        <w:rPr>
          <w:rFonts w:ascii="Arial" w:hAnsi="Arial" w:cs="Arial" w:eastAsia="Arial"/>
          <w:sz w:val="20"/>
          <w:szCs w:val="20"/>
          <w:spacing w:val="-4"/>
          <w:w w:val="86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6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6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vidence,</w:t>
      </w:r>
      <w:r>
        <w:rPr>
          <w:rFonts w:ascii="Arial" w:hAnsi="Arial" w:cs="Arial" w:eastAsia="Arial"/>
          <w:sz w:val="20"/>
          <w:szCs w:val="20"/>
          <w:spacing w:val="3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out</w:t>
      </w:r>
      <w:r>
        <w:rPr>
          <w:rFonts w:ascii="Arial" w:hAnsi="Arial" w:cs="Arial" w:eastAsia="Arial"/>
          <w:sz w:val="20"/>
          <w:szCs w:val="20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unigram</w:t>
      </w:r>
      <w:r>
        <w:rPr>
          <w:rFonts w:ascii="Arial" w:hAnsi="Arial" w:cs="Arial" w:eastAsia="Arial"/>
          <w:sz w:val="20"/>
          <w:szCs w:val="20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filte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6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56.14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69.29.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contrast,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method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pends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omitting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F</w:t>
      </w:r>
      <w:r>
        <w:rPr>
          <w:rFonts w:ascii="Arial" w:hAnsi="Arial" w:cs="Arial" w:eastAsia="Arial"/>
          <w:sz w:val="16"/>
          <w:szCs w:val="16"/>
          <w:spacing w:val="9"/>
          <w:w w:val="9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-score</w:t>
      </w:r>
      <w:r>
        <w:rPr>
          <w:rFonts w:ascii="Arial" w:hAnsi="Arial" w:cs="Arial" w:eastAsia="Arial"/>
          <w:sz w:val="22"/>
          <w:szCs w:val="22"/>
          <w:spacing w:val="5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66.79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11.53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otherwise</w:t>
      </w:r>
      <w:r>
        <w:rPr>
          <w:rFonts w:ascii="Arial" w:hAnsi="Arial" w:cs="Arial" w:eastAsia="Arial"/>
          <w:sz w:val="22"/>
          <w:szCs w:val="22"/>
          <w:spacing w:val="4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strongest</w:t>
      </w:r>
      <w:r>
        <w:rPr>
          <w:rFonts w:ascii="Arial" w:hAnsi="Arial" w:cs="Arial" w:eastAsia="Arial"/>
          <w:sz w:val="22"/>
          <w:szCs w:val="22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result</w:t>
      </w:r>
      <w:r>
        <w:rPr>
          <w:rFonts w:ascii="Arial" w:hAnsi="Arial" w:cs="Arial" w:eastAsia="Arial"/>
          <w:sz w:val="22"/>
          <w:szCs w:val="22"/>
          <w:spacing w:val="3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seen</w:t>
      </w:r>
      <w:r>
        <w:rPr>
          <w:rFonts w:ascii="Arial" w:hAnsi="Arial" w:cs="Arial" w:eastAsia="Arial"/>
          <w:sz w:val="22"/>
          <w:szCs w:val="22"/>
          <w:spacing w:val="36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ble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6.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most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prominent</w:t>
      </w:r>
      <w:r>
        <w:rPr>
          <w:rFonts w:ascii="Arial" w:hAnsi="Arial" w:cs="Arial" w:eastAsia="Arial"/>
          <w:sz w:val="22"/>
          <w:szCs w:val="22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ference</w:t>
      </w:r>
      <w:r>
        <w:rPr>
          <w:rFonts w:ascii="Arial" w:hAnsi="Arial" w:cs="Arial" w:eastAsia="Arial"/>
          <w:sz w:val="22"/>
          <w:szCs w:val="22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approaches</w:t>
      </w:r>
      <w:r>
        <w:rPr>
          <w:rFonts w:ascii="Arial" w:hAnsi="Arial" w:cs="Arial" w:eastAsia="Arial"/>
          <w:sz w:val="22"/>
          <w:szCs w:val="22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can</w:t>
      </w:r>
      <w:r>
        <w:rPr>
          <w:rFonts w:ascii="Arial" w:hAnsi="Arial" w:cs="Arial" w:eastAsia="Arial"/>
          <w:sz w:val="22"/>
          <w:szCs w:val="22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1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tuned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arious</w:t>
      </w:r>
      <w:r>
        <w:rPr>
          <w:rFonts w:ascii="Arial" w:hAnsi="Arial" w:cs="Arial" w:eastAsia="Arial"/>
          <w:sz w:val="22"/>
          <w:szCs w:val="22"/>
          <w:spacing w:val="3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position w:val="0"/>
        </w:rPr>
        <w:t>fil-</w:t>
      </w:r>
      <w:r>
        <w:rPr>
          <w:rFonts w:ascii="Arial" w:hAnsi="Arial" w:cs="Arial" w:eastAsia="Arial"/>
          <w:sz w:val="22"/>
          <w:szCs w:val="22"/>
          <w:spacing w:val="0"/>
          <w:w w:val="10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ters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yield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close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2,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ILP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proach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vides</w:t>
      </w:r>
      <w:r>
        <w:rPr>
          <w:rFonts w:ascii="Arial" w:hAnsi="Arial" w:cs="Arial" w:eastAsia="Arial"/>
          <w:sz w:val="22"/>
          <w:szCs w:val="22"/>
          <w:spacing w:val="3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equally</w:t>
      </w:r>
      <w:r>
        <w:rPr>
          <w:rFonts w:ascii="Arial" w:hAnsi="Arial" w:cs="Arial" w:eastAsia="Arial"/>
          <w:sz w:val="22"/>
          <w:szCs w:val="22"/>
          <w:spacing w:val="5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ro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ust</w:t>
      </w:r>
      <w:r>
        <w:rPr>
          <w:rFonts w:ascii="Arial" w:hAnsi="Arial" w:cs="Arial" w:eastAsia="Arial"/>
          <w:sz w:val="22"/>
          <w:szCs w:val="22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additional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information—in</w:t>
      </w:r>
      <w:r>
        <w:rPr>
          <w:rFonts w:ascii="Arial" w:hAnsi="Arial" w:cs="Arial" w:eastAsia="Arial"/>
          <w:sz w:val="22"/>
          <w:szCs w:val="22"/>
          <w:spacing w:val="5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particula</w:t>
      </w:r>
      <w:r>
        <w:rPr>
          <w:rFonts w:ascii="Arial" w:hAnsi="Arial" w:cs="Arial" w:eastAsia="Arial"/>
          <w:sz w:val="22"/>
          <w:szCs w:val="22"/>
          <w:spacing w:val="-8"/>
          <w:w w:val="92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formation</w:t>
      </w:r>
      <w:r>
        <w:rPr>
          <w:rFonts w:ascii="Arial" w:hAnsi="Arial" w:cs="Arial" w:eastAsia="Arial"/>
          <w:sz w:val="22"/>
          <w:szCs w:val="22"/>
          <w:spacing w:val="34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get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language.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much</w:t>
      </w:r>
      <w:r>
        <w:rPr>
          <w:rFonts w:ascii="Arial" w:hAnsi="Arial" w:cs="Arial" w:eastAsia="Arial"/>
          <w:sz w:val="22"/>
          <w:szCs w:val="22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rate</w:t>
      </w:r>
      <w:r>
        <w:rPr>
          <w:rFonts w:ascii="Arial" w:hAnsi="Arial" w:cs="Arial" w:eastAsia="Arial"/>
          <w:sz w:val="22"/>
          <w:szCs w:val="22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errors</w:t>
      </w:r>
      <w:r>
        <w:rPr>
          <w:rFonts w:ascii="Arial" w:hAnsi="Arial" w:cs="Arial" w:eastAsia="Arial"/>
          <w:sz w:val="22"/>
          <w:szCs w:val="22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commission</w:t>
      </w:r>
      <w:r>
        <w:rPr>
          <w:rFonts w:ascii="Arial" w:hAnsi="Arial" w:cs="Arial" w:eastAsia="Arial"/>
          <w:sz w:val="22"/>
          <w:szCs w:val="22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ILP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method;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32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som</w:t>
      </w:r>
      <w:r>
        <w:rPr>
          <w:rFonts w:ascii="Arial" w:hAnsi="Arial" w:cs="Arial" w:eastAsia="Arial"/>
          <w:sz w:val="22"/>
          <w:szCs w:val="22"/>
          <w:spacing w:val="-4"/>
          <w:w w:val="8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82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4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antage</w:t>
      </w:r>
      <w:r>
        <w:rPr>
          <w:rFonts w:ascii="Arial" w:hAnsi="Arial" w:cs="Arial" w:eastAsia="Arial"/>
          <w:sz w:val="22"/>
          <w:szCs w:val="22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vidence</w:t>
      </w:r>
      <w:r>
        <w:rPr>
          <w:rFonts w:ascii="Arial" w:hAnsi="Arial" w:cs="Arial" w:eastAsia="Arial"/>
          <w:sz w:val="22"/>
          <w:szCs w:val="22"/>
          <w:spacing w:val="-1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directly</w:t>
      </w:r>
      <w:r>
        <w:rPr>
          <w:rFonts w:ascii="Arial" w:hAnsi="Arial" w:cs="Arial" w:eastAsia="Arial"/>
          <w:sz w:val="22"/>
          <w:szCs w:val="22"/>
          <w:spacing w:val="4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only</w:t>
      </w:r>
      <w:r>
        <w:rPr>
          <w:rFonts w:ascii="Arial" w:hAnsi="Arial" w:cs="Arial" w:eastAsia="Arial"/>
          <w:sz w:val="22"/>
          <w:szCs w:val="22"/>
          <w:spacing w:val="4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does</w:t>
      </w:r>
      <w:r>
        <w:rPr>
          <w:rFonts w:ascii="Arial" w:hAnsi="Arial" w:cs="Arial" w:eastAsia="Arial"/>
          <w:sz w:val="22"/>
          <w:szCs w:val="22"/>
          <w:spacing w:val="-1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so</w:t>
      </w:r>
      <w:r>
        <w:rPr>
          <w:rFonts w:ascii="Arial" w:hAnsi="Arial" w:cs="Arial" w:eastAsia="Arial"/>
          <w:sz w:val="22"/>
          <w:szCs w:val="22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indirectly</w:t>
      </w:r>
      <w:r>
        <w:rPr>
          <w:rFonts w:ascii="Arial" w:hAnsi="Arial" w:cs="Arial" w:eastAsia="Arial"/>
          <w:sz w:val="22"/>
          <w:szCs w:val="22"/>
          <w:spacing w:val="4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through</w:t>
      </w:r>
      <w:r>
        <w:rPr>
          <w:rFonts w:ascii="Arial" w:hAnsi="Arial" w:cs="Arial" w:eastAsia="Arial"/>
          <w:sz w:val="22"/>
          <w:szCs w:val="22"/>
          <w:spacing w:val="-1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filters</w:t>
      </w:r>
      <w:r>
        <w:rPr>
          <w:rFonts w:ascii="Arial" w:hAnsi="Arial" w:cs="Arial" w:eastAsia="Arial"/>
          <w:sz w:val="22"/>
          <w:szCs w:val="22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late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115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Conclusions</w:t>
      </w:r>
      <w:r>
        <w:rPr>
          <w:rFonts w:ascii="Arial" w:hAnsi="Arial" w:cs="Arial" w:eastAsia="Arial"/>
          <w:sz w:val="24"/>
          <w:szCs w:val="24"/>
          <w:spacing w:val="-12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19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futu</w:t>
      </w:r>
      <w:r>
        <w:rPr>
          <w:rFonts w:ascii="Arial" w:hAnsi="Arial" w:cs="Arial" w:eastAsia="Arial"/>
          <w:sz w:val="24"/>
          <w:szCs w:val="24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53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4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presented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number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sol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ery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concrete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task: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Lapurdian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dialect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Basque,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alent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background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wledge,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complete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standard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Basque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analyzer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small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dialect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idea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xtracting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ng-to-string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transformation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applying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these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seen</w:t>
      </w:r>
      <w:r>
        <w:rPr>
          <w:rFonts w:ascii="Arial" w:hAnsi="Arial" w:cs="Arial" w:eastAsia="Arial"/>
          <w:sz w:val="22"/>
          <w:szCs w:val="22"/>
          <w:spacing w:val="2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able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phonological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applying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them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icula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5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Induct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Programming-style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approach,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seems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promising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ards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inferring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ferences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quite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nature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tween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ants.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xpect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conjunction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method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could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potentially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sults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substantially—with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ger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data,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thresh-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olds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could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morphophonological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alizations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triggered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after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ficient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ber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xamples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oiding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generation),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and,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naturall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unique,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non-r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gula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cal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correspondences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could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current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accumu-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aluable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test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5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may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future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resource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phonological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induction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algorithms.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results,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search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other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infer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dialectal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paradigms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lemmas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morphemes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alect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standard.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inferred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relations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could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contrasted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information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dialect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without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additional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allel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89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0"/>
          <w:b/>
          <w:bCs/>
        </w:rPr>
        <w:t>Ackn</w:t>
      </w:r>
      <w:r>
        <w:rPr>
          <w:rFonts w:ascii="Arial" w:hAnsi="Arial" w:cs="Arial" w:eastAsia="Arial"/>
          <w:sz w:val="22"/>
          <w:szCs w:val="22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wledgments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grateful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insightful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comments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ymous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rs.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search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partially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funded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Spanish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Science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Ministry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OpenMT2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project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(TIN2009-14675-C03-01)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European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Commission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7th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Fram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ork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Program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under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agreement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no.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238405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(CLARA).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348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Aranzabe,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X.,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Artola,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59"/>
          <w:w w:val="88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ıaz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Ilarraza,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Mayo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Sarasola,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K.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(2011).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aluable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resources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applica-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tions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supporting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etulani,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Z.,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edito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Lectu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Notes</w:t>
      </w:r>
      <w:r>
        <w:rPr>
          <w:rFonts w:ascii="Arial" w:hAnsi="Arial" w:cs="Arial" w:eastAsia="Arial"/>
          <w:sz w:val="22"/>
          <w:szCs w:val="22"/>
          <w:spacing w:val="-1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Artifitial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Intelli</w:t>
      </w:r>
      <w:r>
        <w:rPr>
          <w:rFonts w:ascii="Arial" w:hAnsi="Arial" w:cs="Arial" w:eastAsia="Arial"/>
          <w:sz w:val="22"/>
          <w:szCs w:val="22"/>
          <w:spacing w:val="-2"/>
          <w:w w:val="9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olume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6562,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pages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327–338.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Springe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gria,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Aranzabe,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Ezeiza,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N.,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Ezeiza,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Uriza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tate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tech-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nology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natural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processing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490" w:footer="967" w:top="1760" w:bottom="1160" w:left="1340" w:right="1320"/>
          <w:headerReference w:type="default" r:id="rId3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15" w:lineRule="exact"/>
        <w:ind w:left="318" w:right="4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tomata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olume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2494,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pages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1–12.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Springe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Almeida,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J.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 </w:t>
      </w:r>
      <w:r>
        <w:rPr>
          <w:rFonts w:ascii="Arial" w:hAnsi="Arial" w:cs="Arial" w:eastAsia="Arial"/>
          <w:sz w:val="22"/>
          <w:szCs w:val="22"/>
          <w:spacing w:val="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J.,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 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Santos,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Simoes,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A.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(2010).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Bigorna–a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toolkit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orthograp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migra-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challenges.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venth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International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fe</w:t>
      </w:r>
      <w:r>
        <w:rPr>
          <w:rFonts w:ascii="Arial" w:hAnsi="Arial" w:cs="Arial" w:eastAsia="Arial"/>
          <w:sz w:val="22"/>
          <w:szCs w:val="22"/>
          <w:spacing w:val="-7"/>
          <w:w w:val="8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ence</w:t>
      </w:r>
      <w:r>
        <w:rPr>
          <w:rFonts w:ascii="Arial" w:hAnsi="Arial" w:cs="Arial" w:eastAsia="Arial"/>
          <w:sz w:val="22"/>
          <w:szCs w:val="22"/>
          <w:spacing w:val="37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6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6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Resou</w:t>
      </w:r>
      <w:r>
        <w:rPr>
          <w:rFonts w:ascii="Arial" w:hAnsi="Arial" w:cs="Arial" w:eastAsia="Arial"/>
          <w:sz w:val="22"/>
          <w:szCs w:val="22"/>
          <w:spacing w:val="-7"/>
          <w:w w:val="8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ces</w:t>
      </w:r>
      <w:r>
        <w:rPr>
          <w:rFonts w:ascii="Arial" w:hAnsi="Arial" w:cs="Arial" w:eastAsia="Arial"/>
          <w:sz w:val="22"/>
          <w:szCs w:val="22"/>
          <w:spacing w:val="21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Evaluation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(LREC2010),</w:t>
      </w:r>
      <w:r>
        <w:rPr>
          <w:rFonts w:ascii="Arial" w:hAnsi="Arial" w:cs="Arial" w:eastAsia="Arial"/>
          <w:sz w:val="22"/>
          <w:szCs w:val="22"/>
          <w:spacing w:val="-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92"/>
          <w:i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alletta,</w:t>
      </w:r>
      <w:r>
        <w:rPr>
          <w:rFonts w:ascii="Arial" w:hAnsi="Arial" w:cs="Arial" w:eastAsia="Arial"/>
          <w:sz w:val="22"/>
          <w:szCs w:val="22"/>
          <w:spacing w:val="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Malta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Beesl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R.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Karttunen,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(2002).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morphology:</w:t>
      </w:r>
      <w:r>
        <w:rPr>
          <w:rFonts w:ascii="Arial" w:hAnsi="Arial" w:cs="Arial" w:eastAsia="Arial"/>
          <w:sz w:val="22"/>
          <w:szCs w:val="22"/>
          <w:spacing w:val="4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Xerox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tools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techniques.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Stud-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ies</w:t>
      </w:r>
      <w:r>
        <w:rPr>
          <w:rFonts w:ascii="Arial" w:hAnsi="Arial" w:cs="Arial" w:eastAsia="Arial"/>
          <w:sz w:val="22"/>
          <w:szCs w:val="22"/>
          <w:spacing w:val="22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Natu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ocessin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.</w:t>
      </w:r>
      <w:r>
        <w:rPr>
          <w:rFonts w:ascii="Arial" w:hAnsi="Arial" w:cs="Arial" w:eastAsia="Arial"/>
          <w:sz w:val="22"/>
          <w:szCs w:val="22"/>
          <w:spacing w:val="26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Cambrid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Unive</w:t>
      </w:r>
      <w:r>
        <w:rPr>
          <w:rFonts w:ascii="Arial" w:hAnsi="Arial" w:cs="Arial" w:eastAsia="Arial"/>
          <w:sz w:val="22"/>
          <w:szCs w:val="22"/>
          <w:spacing w:val="-2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sity</w:t>
      </w:r>
      <w:r>
        <w:rPr>
          <w:rFonts w:ascii="Arial" w:hAnsi="Arial" w:cs="Arial" w:eastAsia="Arial"/>
          <w:sz w:val="22"/>
          <w:szCs w:val="22"/>
          <w:spacing w:val="3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P</w:t>
      </w:r>
      <w:r>
        <w:rPr>
          <w:rFonts w:ascii="Arial" w:hAnsi="Arial" w:cs="Arial" w:eastAsia="Arial"/>
          <w:sz w:val="22"/>
          <w:szCs w:val="22"/>
          <w:spacing w:val="-8"/>
          <w:w w:val="9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</w:rPr>
        <w:t>ess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Hulden,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(2009a).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oma: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2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12th</w:t>
      </w:r>
      <w:r>
        <w:rPr>
          <w:rFonts w:ascii="Arial" w:hAnsi="Arial" w:cs="Arial" w:eastAsia="Arial"/>
          <w:sz w:val="22"/>
          <w:szCs w:val="22"/>
          <w:spacing w:val="2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Confe</w:t>
      </w:r>
      <w:r>
        <w:rPr>
          <w:rFonts w:ascii="Arial" w:hAnsi="Arial" w:cs="Arial" w:eastAsia="Arial"/>
          <w:sz w:val="22"/>
          <w:szCs w:val="22"/>
          <w:spacing w:val="-4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ence</w:t>
      </w:r>
      <w:r>
        <w:rPr>
          <w:rFonts w:ascii="Arial" w:hAnsi="Arial" w:cs="Arial" w:eastAsia="Arial"/>
          <w:sz w:val="22"/>
          <w:szCs w:val="22"/>
          <w:spacing w:val="15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Eu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opean</w:t>
      </w:r>
      <w:r>
        <w:rPr>
          <w:rFonts w:ascii="Arial" w:hAnsi="Arial" w:cs="Arial" w:eastAsia="Arial"/>
          <w:sz w:val="22"/>
          <w:szCs w:val="22"/>
          <w:spacing w:val="1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Chapter</w:t>
      </w:r>
      <w:r>
        <w:rPr>
          <w:rFonts w:ascii="Arial" w:hAnsi="Arial" w:cs="Arial" w:eastAsia="Arial"/>
          <w:sz w:val="22"/>
          <w:szCs w:val="22"/>
          <w:spacing w:val="2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3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Linguistics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: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Demonst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ations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Session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,</w:t>
      </w:r>
      <w:r>
        <w:rPr>
          <w:rFonts w:ascii="Arial" w:hAnsi="Arial" w:cs="Arial" w:eastAsia="Arial"/>
          <w:sz w:val="22"/>
          <w:szCs w:val="22"/>
          <w:spacing w:val="4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pages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29–32,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Athens,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Greece.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Associa-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Hulden,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(2009b).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gular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icate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processing.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Pis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orski,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J.,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atson,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Yli-Jyr</w:t>
      </w:r>
      <w:r>
        <w:rPr>
          <w:rFonts w:ascii="Arial" w:hAnsi="Arial" w:cs="Arial" w:eastAsia="Arial"/>
          <w:sz w:val="22"/>
          <w:szCs w:val="22"/>
          <w:spacing w:val="-85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99"/>
        </w:rPr>
        <w:t>¨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tors,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inite-State</w:t>
      </w:r>
      <w:r>
        <w:rPr>
          <w:rFonts w:ascii="Arial" w:hAnsi="Arial" w:cs="Arial" w:eastAsia="Arial"/>
          <w:sz w:val="22"/>
          <w:szCs w:val="22"/>
          <w:spacing w:val="1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Methods</w:t>
      </w:r>
      <w:r>
        <w:rPr>
          <w:rFonts w:ascii="Arial" w:hAnsi="Arial" w:cs="Arial" w:eastAsia="Arial"/>
          <w:sz w:val="22"/>
          <w:szCs w:val="22"/>
          <w:spacing w:val="-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Natu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al</w:t>
      </w:r>
      <w:r>
        <w:rPr>
          <w:rFonts w:ascii="Arial" w:hAnsi="Arial" w:cs="Arial" w:eastAsia="Arial"/>
          <w:sz w:val="22"/>
          <w:szCs w:val="22"/>
          <w:spacing w:val="4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ocessing—</w:t>
      </w:r>
      <w:r>
        <w:rPr>
          <w:rFonts w:ascii="Arial" w:hAnsi="Arial" w:cs="Arial" w:eastAsia="Arial"/>
          <w:sz w:val="22"/>
          <w:szCs w:val="22"/>
          <w:spacing w:val="-15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ost-p</w:t>
      </w:r>
      <w:r>
        <w:rPr>
          <w:rFonts w:ascii="Arial" w:hAnsi="Arial" w:cs="Arial" w:eastAsia="Arial"/>
          <w:sz w:val="22"/>
          <w:szCs w:val="22"/>
          <w:spacing w:val="-9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2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7th</w:t>
      </w:r>
      <w:r>
        <w:rPr>
          <w:rFonts w:ascii="Arial" w:hAnsi="Arial" w:cs="Arial" w:eastAsia="Arial"/>
          <w:sz w:val="22"/>
          <w:szCs w:val="22"/>
          <w:spacing w:val="1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Interna-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tional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9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orkshop</w:t>
      </w:r>
      <w:r>
        <w:rPr>
          <w:rFonts w:ascii="Arial" w:hAnsi="Arial" w:cs="Arial" w:eastAsia="Arial"/>
          <w:sz w:val="22"/>
          <w:szCs w:val="22"/>
          <w:spacing w:val="6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FSMNLP</w:t>
      </w:r>
      <w:r>
        <w:rPr>
          <w:rFonts w:ascii="Arial" w:hAnsi="Arial" w:cs="Arial" w:eastAsia="Arial"/>
          <w:sz w:val="22"/>
          <w:szCs w:val="22"/>
          <w:spacing w:val="4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2008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olume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191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-10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ontie</w:t>
      </w:r>
      <w:r>
        <w:rPr>
          <w:rFonts w:ascii="Arial" w:hAnsi="Arial" w:cs="Arial" w:eastAsia="Arial"/>
          <w:sz w:val="22"/>
          <w:szCs w:val="22"/>
          <w:spacing w:val="-2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Artificial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Intelli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ence</w:t>
      </w:r>
      <w:r>
        <w:rPr>
          <w:rFonts w:ascii="Arial" w:hAnsi="Arial" w:cs="Arial" w:eastAsia="Arial"/>
          <w:sz w:val="22"/>
          <w:szCs w:val="22"/>
          <w:spacing w:val="38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Applica-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tions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pages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82–97.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IOS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Johnson,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(1984).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disc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ery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procedure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phonological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4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318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10th</w:t>
      </w:r>
      <w:r>
        <w:rPr>
          <w:rFonts w:ascii="Arial" w:hAnsi="Arial" w:cs="Arial" w:eastAsia="Arial"/>
          <w:sz w:val="22"/>
          <w:szCs w:val="22"/>
          <w:spacing w:val="2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internati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confe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ence</w:t>
      </w:r>
      <w:r>
        <w:rPr>
          <w:rFonts w:ascii="Arial" w:hAnsi="Arial" w:cs="Arial" w:eastAsia="Arial"/>
          <w:sz w:val="22"/>
          <w:szCs w:val="22"/>
          <w:spacing w:val="-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’84,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pages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344–347.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ciation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57" w:lineRule="auto"/>
        <w:ind w:left="318" w:right="-58" w:firstLine="-218"/>
        <w:jc w:val="both"/>
        <w:tabs>
          <w:tab w:pos="13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estemont,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Daelemans,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au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eigh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your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ords—memory-based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lemmatization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Middle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Dutch.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Lite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ary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Linguistic</w:t>
      </w:r>
      <w:r>
        <w:rPr>
          <w:rFonts w:ascii="Arial" w:hAnsi="Arial" w:cs="Arial" w:eastAsia="Arial"/>
          <w:sz w:val="22"/>
          <w:szCs w:val="22"/>
          <w:spacing w:val="2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Computing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25(3):287–301.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enniemi,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(1991).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disc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ery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procedure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o-l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1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xicol</w:t>
      </w:r>
      <w:r>
        <w:rPr>
          <w:rFonts w:ascii="Arial" w:hAnsi="Arial" w:cs="Arial" w:eastAsia="Arial"/>
          <w:sz w:val="22"/>
          <w:szCs w:val="22"/>
          <w:spacing w:val="-2"/>
          <w:w w:val="94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gy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xic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aphy: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Special</w:t>
      </w:r>
      <w:r>
        <w:rPr>
          <w:rFonts w:ascii="Arial" w:hAnsi="Arial" w:cs="Arial" w:eastAsia="Arial"/>
          <w:sz w:val="22"/>
          <w:szCs w:val="22"/>
          <w:spacing w:val="2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Issue</w:t>
      </w:r>
      <w:r>
        <w:rPr>
          <w:rFonts w:ascii="Arial" w:hAnsi="Arial" w:cs="Arial" w:eastAsia="Arial"/>
          <w:sz w:val="22"/>
          <w:szCs w:val="22"/>
          <w:spacing w:val="-1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Dedicated</w:t>
      </w:r>
      <w:r>
        <w:rPr>
          <w:rFonts w:ascii="Arial" w:hAnsi="Arial" w:cs="Arial" w:eastAsia="Arial"/>
          <w:sz w:val="22"/>
          <w:szCs w:val="22"/>
          <w:spacing w:val="3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Berna</w:t>
      </w:r>
      <w:r>
        <w:rPr>
          <w:rFonts w:ascii="Arial" w:hAnsi="Arial" w:cs="Arial" w:eastAsia="Arial"/>
          <w:sz w:val="22"/>
          <w:szCs w:val="22"/>
          <w:spacing w:val="-7"/>
          <w:w w:val="8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Quemada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pages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451–446.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Mann,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Multi-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path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xicon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induc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tion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bridge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guages.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1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second</w:t>
      </w:r>
      <w:r>
        <w:rPr>
          <w:rFonts w:ascii="Arial" w:hAnsi="Arial" w:cs="Arial" w:eastAsia="Arial"/>
          <w:sz w:val="22"/>
          <w:szCs w:val="22"/>
          <w:spacing w:val="4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meeting</w:t>
      </w:r>
      <w:r>
        <w:rPr>
          <w:rFonts w:ascii="Arial" w:hAnsi="Arial" w:cs="Arial" w:eastAsia="Arial"/>
          <w:sz w:val="22"/>
          <w:szCs w:val="22"/>
          <w:spacing w:val="27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North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American</w:t>
      </w:r>
      <w:r>
        <w:rPr>
          <w:rFonts w:ascii="Arial" w:hAnsi="Arial" w:cs="Arial" w:eastAsia="Arial"/>
          <w:sz w:val="22"/>
          <w:szCs w:val="22"/>
          <w:spacing w:val="31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Chapter</w:t>
      </w:r>
      <w:r>
        <w:rPr>
          <w:rFonts w:ascii="Arial" w:hAnsi="Arial" w:cs="Arial" w:eastAsia="Arial"/>
          <w:sz w:val="22"/>
          <w:szCs w:val="22"/>
          <w:spacing w:val="31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2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Linguistics</w:t>
      </w:r>
      <w:r>
        <w:rPr>
          <w:rFonts w:ascii="Arial" w:hAnsi="Arial" w:cs="Arial" w:eastAsia="Arial"/>
          <w:sz w:val="22"/>
          <w:szCs w:val="22"/>
          <w:spacing w:val="3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-1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nol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gies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’01,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pages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1–8.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40" w:lineRule="auto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Muggleton,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Raedt,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(1994).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Induct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5" w:lineRule="exact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5"/>
          <w:w w:val="93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ournal</w:t>
      </w:r>
      <w:r>
        <w:rPr>
          <w:rFonts w:ascii="Arial" w:hAnsi="Arial" w:cs="Arial" w:eastAsia="Arial"/>
          <w:sz w:val="22"/>
          <w:szCs w:val="22"/>
          <w:spacing w:val="4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gic</w:t>
      </w:r>
      <w:r>
        <w:rPr>
          <w:rFonts w:ascii="Arial" w:hAnsi="Arial" w:cs="Arial" w:eastAsia="Arial"/>
          <w:sz w:val="22"/>
          <w:szCs w:val="22"/>
          <w:spacing w:val="8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amming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19:629–679.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Scherre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(2007).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Adapt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distance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sures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dialect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xicon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induction.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3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45th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Annual</w:t>
      </w:r>
      <w:r>
        <w:rPr>
          <w:rFonts w:ascii="Arial" w:hAnsi="Arial" w:cs="Arial" w:eastAsia="Arial"/>
          <w:sz w:val="22"/>
          <w:szCs w:val="22"/>
          <w:spacing w:val="41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Meeting</w:t>
      </w:r>
      <w:r>
        <w:rPr>
          <w:rFonts w:ascii="Arial" w:hAnsi="Arial" w:cs="Arial" w:eastAsia="Arial"/>
          <w:sz w:val="22"/>
          <w:szCs w:val="22"/>
          <w:spacing w:val="34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CL:</w:t>
      </w:r>
      <w:r>
        <w:rPr>
          <w:rFonts w:ascii="Arial" w:hAnsi="Arial" w:cs="Arial" w:eastAsia="Arial"/>
          <w:sz w:val="22"/>
          <w:szCs w:val="22"/>
          <w:spacing w:val="5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Student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Resea</w:t>
      </w:r>
      <w:r>
        <w:rPr>
          <w:rFonts w:ascii="Arial" w:hAnsi="Arial" w:cs="Arial" w:eastAsia="Arial"/>
          <w:sz w:val="22"/>
          <w:szCs w:val="22"/>
          <w:spacing w:val="-7"/>
          <w:w w:val="85"/>
          <w:i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kshop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’07,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pages</w:t>
      </w:r>
      <w:r>
        <w:rPr>
          <w:rFonts w:ascii="Arial" w:hAnsi="Arial" w:cs="Arial" w:eastAsia="Arial"/>
          <w:sz w:val="22"/>
          <w:szCs w:val="22"/>
          <w:spacing w:val="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55–60.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Association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Lin-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guistics.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1490" w:footer="967" w:top="1760" w:bottom="1180" w:left="1340" w:right="1320"/>
      <w:headerReference w:type="default" r:id="rId31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.0" w:lineRule="exact"/>
      <w:jc w:val="left"/>
      <w:rPr>
        <w:sz w:val="19.998047"/>
        <w:szCs w:val="19.998047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2513pt;margin-top:725.253845pt;width:14.909101pt;height:12.9091pt;mso-position-horizontal-relative:page;mso-position-vertical-relative:page;z-index:-925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19.998047"/>
        <w:szCs w:val="19.998047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818802pt;margin-top:710.557068pt;width:448.187098pt;height:27.605909pt;mso-position-horizontal-relative:page;mso-position-vertical-relative:page;z-index:-919" type="#_x0000_t202" filled="f" stroked="f">
          <v:textbox inset="0,0,0,0">
            <w:txbxContent>
              <w:p>
                <w:pPr>
                  <w:spacing w:before="0" w:after="0" w:line="235" w:lineRule="exact"/>
                  <w:ind w:left="20" w:right="-53"/>
                  <w:jc w:val="left"/>
                  <w:tabs>
                    <w:tab w:pos="4400" w:val="left"/>
                  </w:tabs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79"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4"/>
                    <w:w w:val="7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rule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2"/>
                  </w:rPr>
                  <w:t>such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1"/>
                    <w:w w:val="8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2"/>
                  </w:rPr>
                  <w:t>as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3"/>
                    <w:w w:val="8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25"/>
                  </w:rPr>
                  <w:t>rkun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2"/>
                    <w:w w:val="125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25"/>
                  </w:rPr>
                  <w:t>-&gt;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63"/>
                    <w:w w:val="125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rpen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we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5"/>
                  </w:rPr>
                  <w:t>can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0"/>
                    <w:w w:val="85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con-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ab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piled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into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transducers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2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through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43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such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2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logical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5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statements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3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as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3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well;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39" w:after="0" w:line="240" w:lineRule="auto"/>
                  <w:ind w:left="3917" w:right="4736"/>
                  <w:jc w:val="center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43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200806pt;margin-top:710.633972pt;width:228.800198pt;height:12.9091pt;mso-position-horizontal-relative:page;mso-position-vertical-relative:page;z-index:-915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7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xtract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8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quite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0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1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la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7"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ge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0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number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6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rules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1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and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8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that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3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each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0801pt;margin-top:712.123596pt;width:132.990144pt;height:10.9664pt;mso-position-horizontal-relative:page;mso-position-vertical-relative:page;z-index:-914" type="#_x0000_t202" filled="f" stroked="f">
          <v:textbox inset="0,0,0,0">
            <w:txbxContent>
              <w:p>
                <w:pPr>
                  <w:spacing w:before="0" w:after="0" w:line="196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into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phonological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31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replacement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9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rules.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482513pt;margin-top:725.253845pt;width:12.909101pt;height:12.9091pt;mso-position-horizontal-relative:page;mso-position-vertical-relative:page;z-index:-913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44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2513pt;margin-top:725.253845pt;width:14.909101pt;height:12.9091pt;mso-position-horizontal-relative:page;mso-position-vertical-relative:page;z-index:-908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200806pt;margin-top:73.592949pt;width:228.800199pt;height:12.9091pt;mso-position-horizontal-relative:page;mso-position-vertical-relative:page;z-index:-924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from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9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learning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1"/>
                    <w:w w:val="9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portion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3"/>
                    <w:w w:val="9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(80%)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5"/>
                    <w:w w:val="9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corpus.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1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This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9.446793pt;margin-top:76.975845pt;width:147.121189pt;height:10.9664pt;mso-position-horizontal-relative:page;mso-position-vertical-relative:page;z-index:-923" type="#_x0000_t202" filled="f" stroked="f">
          <v:textbox inset="0,0,0,0">
            <w:txbxContent>
              <w:p>
                <w:pPr>
                  <w:spacing w:before="0" w:after="0" w:line="190" w:lineRule="exact"/>
                  <w:ind w:left="20" w:right="-47"/>
                  <w:jc w:val="left"/>
                  <w:tabs>
                    <w:tab w:pos="1120" w:val="left"/>
                    <w:tab w:pos="2140" w:val="left"/>
                  </w:tabs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>Full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>co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>pus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ab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>80%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>part.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ab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>20%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b/>
                    <w:bCs/>
                  </w:rPr>
                  <w:t>part.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0801pt;margin-top:73.90834pt;width:98.981903pt;height:12.9091pt;mso-position-horizontal-relative:page;mso-position-vertical-relative:page;z-index:-922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3"/>
                  <w:jc w:val="left"/>
                  <w:tabs>
                    <w:tab w:pos="500" w:val="left"/>
                  </w:tabs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4.1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ab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4"/>
                    <w:w w:val="9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  <w:b/>
                    <w:bCs/>
                  </w:rPr>
                  <w:t>ormat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9"/>
                    <w:w w:val="9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7"/>
                    <w:w w:val="9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rules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200806pt;margin-top:73.516037pt;width:228.796627pt;height:16.47822pt;mso-position-horizontal-relative:page;mso-position-vertical-relative:page;z-index:-921" type="#_x0000_t202" filled="f" stroked="f">
          <v:textbox inset="0,0,0,0">
            <w:txbxContent>
              <w:p>
                <w:pPr>
                  <w:spacing w:before="0" w:after="0" w:line="286" w:lineRule="exact"/>
                  <w:ind w:left="20" w:right="-6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on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9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2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  <w:position w:val="4"/>
                  </w:rPr>
                  <w:t>rules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6"/>
                    <w:w w:val="86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  <w:position w:val="4"/>
                  </w:rPr>
                  <w:t>and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3"/>
                    <w:w w:val="86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2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u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4"/>
                    <w:w w:val="100"/>
                    <w:position w:val="4"/>
                  </w:rPr>
                  <w:t> </w:t>
                </w:r>
                <w:r>
                  <w:rPr>
                    <w:rFonts w:ascii="Meiryo" w:hAnsi="Meiryo" w:cs="Meiryo" w:eastAsia="Meiryo"/>
                    <w:sz w:val="22"/>
                    <w:szCs w:val="22"/>
                    <w:spacing w:val="0"/>
                    <w:w w:val="100"/>
                    <w:i/>
                    <w:position w:val="4"/>
                  </w:rPr>
                  <w:t>→</w:t>
                </w:r>
                <w:r>
                  <w:rPr>
                    <w:rFonts w:ascii="Meiryo" w:hAnsi="Meiryo" w:cs="Meiryo" w:eastAsia="Meiryo"/>
                    <w:sz w:val="22"/>
                    <w:szCs w:val="22"/>
                    <w:spacing w:val="29"/>
                    <w:w w:val="100"/>
                    <w:i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268"/>
                    <w:position w:val="4"/>
                  </w:rPr>
                  <w:t>i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85"/>
                    <w:w w:val="268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rule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in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6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2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2"/>
                    <w:position w:val="4"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2"/>
                    <w:position w:val="4"/>
                  </w:rPr>
                  <w:t>et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9"/>
                    <w:w w:val="82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100"/>
                    <w:position w:val="4"/>
                  </w:rPr>
                  <w:t>w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ould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4.018799pt;margin-top:73.592949pt;width:206.981998pt;height:12.9091pt;mso-position-horizontal-relative:page;mso-position-vertical-relative:page;z-index:-920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ert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this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into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9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cont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6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xt-sensit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4"/>
                    <w:w w:val="86"/>
                  </w:rPr>
                  <w:t>i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6"/>
                  </w:rPr>
                  <w:t>v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7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rule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that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6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only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909798pt;margin-top:73.592949pt;width:217.891098pt;height:12.9091pt;mso-position-horizontal-relative:page;mso-position-vertical-relative:page;z-index:-918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parameters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5"/>
                  </w:rPr>
                  <w:t>be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85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5"/>
                  </w:rPr>
                  <w:t>induced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5"/>
                    <w:w w:val="85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5"/>
                  </w:rPr>
                  <w:t>are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85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(1)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col-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200806pt;margin-top:73.592949pt;width:228.800199pt;height:40.0071pt;mso-position-horizontal-relative:page;mso-position-vertical-relative:page;z-index:-917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9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length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7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"/>
                    <w:w w:val="9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conditioning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9"/>
                    <w:w w:val="9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8"/>
                    <w:w w:val="90"/>
                  </w:rPr>
                  <w:t>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vironment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8"/>
                    <w:w w:val="9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0"/>
                  </w:rPr>
                  <w:t>being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4"/>
                    <w:w w:val="9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  <w:p>
                <w:pPr>
                  <w:spacing w:before="18" w:after="0" w:line="257" w:lineRule="auto"/>
                  <w:ind w:left="20" w:right="-38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(1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7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symbol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1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needs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7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6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be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seen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0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6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2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left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plus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zero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8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sym-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bols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2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right).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3"/>
                  </w:rPr>
                  <w:t>Naturall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3"/>
                    <w:w w:val="93"/>
                  </w:rPr>
                  <w:t>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3"/>
                  </w:rPr>
                  <w:t>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this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9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xample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2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we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4"/>
                  </w:rPr>
                  <w:t>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4"/>
                    <w:w w:val="84"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99"/>
                  </w:rPr>
                  <w:t>v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79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0801pt;margin-top:87.141945pt;width:228.804856pt;height:26.4581pt;mso-position-horizontal-relative:page;mso-position-vertical-relative:page;z-index:-916" type="#_x0000_t202" filled="f" stroked="f">
          <v:textbox inset="0,0,0,0">
            <w:txbxContent>
              <w:p>
                <w:pPr>
                  <w:spacing w:before="0" w:after="0" w:line="284" w:lineRule="exact"/>
                  <w:ind w:left="20" w:right="-6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lection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2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1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string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0"/>
                    <w:w w:val="100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  <w:position w:val="4"/>
                  </w:rPr>
                  <w:t>replacements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1"/>
                    <w:w w:val="87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  <w:position w:val="4"/>
                  </w:rPr>
                  <w:t>X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4"/>
                    <w:w w:val="100"/>
                    <w:i/>
                    <w:position w:val="4"/>
                  </w:rPr>
                  <w:t> </w:t>
                </w:r>
                <w:r>
                  <w:rPr>
                    <w:rFonts w:ascii="Meiryo" w:hAnsi="Meiryo" w:cs="Meiryo" w:eastAsia="Meiryo"/>
                    <w:sz w:val="22"/>
                    <w:szCs w:val="22"/>
                    <w:spacing w:val="0"/>
                    <w:w w:val="100"/>
                    <w:i/>
                    <w:position w:val="4"/>
                  </w:rPr>
                  <w:t>→</w:t>
                </w:r>
                <w:r>
                  <w:rPr>
                    <w:rFonts w:ascii="Meiryo" w:hAnsi="Meiryo" w:cs="Meiryo" w:eastAsia="Meiryo"/>
                    <w:sz w:val="22"/>
                    <w:szCs w:val="22"/>
                    <w:spacing w:val="38"/>
                    <w:w w:val="100"/>
                    <w:i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  <w:position w:val="4"/>
                  </w:rPr>
                  <w:t>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1"/>
                    <w:w w:val="100"/>
                    <w:i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4"/>
                    <w:position w:val="4"/>
                  </w:rPr>
                  <w:t>needed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3"/>
                    <w:w w:val="84"/>
                    <w:position w:val="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4"/>
                  </w:rPr>
                  <w:t>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21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characterize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5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training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4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data,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6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and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3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(2)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minimal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0801pt;margin-top:73.592949pt;width:228.800199pt;height:26.4581pt;mso-position-horizontal-relative:page;mso-position-vertical-relative:page;z-index:-912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input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0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86"/>
                  </w:rPr>
                  <w:t>w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ord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8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generates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8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6"/>
                  </w:rPr>
                  <w:t>v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ery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1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la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6"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ge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6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6"/>
                  </w:rPr>
                  <w:t>number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4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candi-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  <w:p>
                <w:pPr>
                  <w:spacing w:before="18" w:after="0" w:line="240" w:lineRule="auto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3"/>
                  </w:rPr>
                  <w:t>dates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4"/>
                  </w:rPr>
                  <w:t>we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1"/>
                    <w:w w:val="8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4"/>
                  </w:rPr>
                  <w:t>use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3"/>
                    <w:w w:val="84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all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8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rules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7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xtracted,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is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possible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7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6.062805pt;margin-top:76.359344pt;width:8.66546pt;height:12.9091pt;mso-position-horizontal-relative:page;mso-position-vertical-relative:page;z-index:-911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2.564636pt;margin-top:76.359344pt;width:9.876371pt;height:12.9091pt;mso-position-horizontal-relative:page;mso-position-vertical-relative:page;z-index:-910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9.066498pt;margin-top:76.359344pt;width:12.894425pt;height:13.678284pt;mso-position-horizontal-relative:page;mso-position-vertical-relative:page;z-index:-909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5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  <w:position w:val="1"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position w:val="-2"/>
                  </w:rPr>
                  <w:t>1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200806pt;margin-top:73.592949pt;width:228.800198pt;height:12.9091pt;mso-position-horizontal-relative:page;mso-position-vertical-relative:page;z-index:-907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ferring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minimal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</w:rPr>
                  <w:t>phonological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9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write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rules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using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1.984802pt;margin-top:76.359344pt;width:8.66546pt;height:12.9091pt;mso-position-horizontal-relative:page;mso-position-vertical-relative:page;z-index:-906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8.486649pt;margin-top:76.359344pt;width:9.876371pt;height:12.9091pt;mso-position-horizontal-relative:page;mso-position-vertical-relative:page;z-index:-905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4.988495pt;margin-top:76.359344pt;width:12.895425pt;height:13.678284pt;mso-position-horizontal-relative:page;mso-position-vertical-relative:page;z-index:-904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5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  <w:position w:val="1"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position w:val="-2"/>
                  </w:rPr>
                  <w:t>1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909798pt;margin-top:73.515884pt;width:217.887906pt;height:12.986166pt;mso-position-horizontal-relative:page;mso-position-vertical-relative:page;z-index:-903" type="#_x0000_t202" filled="f" stroked="f">
          <v:textbox inset="0,0,0,0">
            <w:txbxContent>
              <w:p>
                <w:pPr>
                  <w:spacing w:before="0" w:after="0" w:line="235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  <w:i/>
                  </w:rPr>
                  <w:t>LNCS: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"/>
                    <w:w w:val="91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  <w:i/>
                  </w:rPr>
                  <w:t>Implementation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91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91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  <w:i/>
                  </w:rPr>
                  <w:t>Application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5"/>
                    <w:w w:val="91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9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4"/>
                    <w:w w:val="100"/>
                    <w:i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u-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3.109802pt;margin-top:73.515884pt;width:217.890651pt;height:12.986166pt;mso-position-horizontal-relative:page;mso-position-vertical-relative:page;z-index:-902" type="#_x0000_t202" filled="f" stroked="f">
          <v:textbox inset="0,0,0,0">
            <w:txbxContent>
              <w:p>
                <w:pPr>
                  <w:spacing w:before="0" w:after="0" w:line="235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Logic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Programming: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6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theory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2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and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5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methods.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s.hulden@helsinki.fi" TargetMode="External"/><Relationship Id="rId6" Type="http://schemas.openxmlformats.org/officeDocument/2006/relationships/hyperlink" Target="mailto:i.alegria@ehu.es" TargetMode="External"/><Relationship Id="rId7" Type="http://schemas.openxmlformats.org/officeDocument/2006/relationships/hyperlink" Target="mailto:izaskun.etxeberria@ehu.es" TargetMode="External"/><Relationship Id="rId8" Type="http://schemas.openxmlformats.org/officeDocument/2006/relationships/hyperlink" Target="mailto:montse.maritxalar@ehu.es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hyperlink" Target="http://www.iker.cnrs.fr/-tsabl-towards-a-syntactic-atlas-" TargetMode="Externa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2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eader" Target="header4.xml"/><Relationship Id="rId26" Type="http://schemas.openxmlformats.org/officeDocument/2006/relationships/footer" Target="footer3.xml"/><Relationship Id="rId27" Type="http://schemas.openxmlformats.org/officeDocument/2006/relationships/header" Target="header5.xml"/><Relationship Id="rId28" Type="http://schemas.openxmlformats.org/officeDocument/2006/relationships/footer" Target="footer4.xml"/><Relationship Id="rId29" Type="http://schemas.openxmlformats.org/officeDocument/2006/relationships/header" Target="header6.xml"/><Relationship Id="rId30" Type="http://schemas.openxmlformats.org/officeDocument/2006/relationships/header" Target="header7.xml"/><Relationship Id="rId31" Type="http://schemas.openxmlformats.org/officeDocument/2006/relationships/header" Target="header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 Hulden ; Inaki Alegria ; Izaskun Etxeberria ; Montse Maritxalar</dc:creator>
  <dc:subject>DIALECTS 2011</dc:subject>
  <dc:title>Learning word-level dialectal variation as phonological replacement rules using a limited parallel corpus</dc:title>
  <dcterms:created xsi:type="dcterms:W3CDTF">2016-02-20T18:56:17Z</dcterms:created>
  <dcterms:modified xsi:type="dcterms:W3CDTF">2016-02-20T18:56:17Z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2011-07-13T00:00:00Z</vt:filetime>
  </property>
  <property fmtid="{D5CDD505-2E9C-101B-9397-08002B2CF9AE}" pid="3" name="LastSaved">
    <vt:filetime>2016-02-20T00:00:00Z</vt:filetime>
  </property>
</Properties>
</file>